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97317004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6B298B" w:rsidRDefault="006B298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46B6A07" wp14:editId="47CF4C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6A89A07" wp14:editId="3D29EB0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C2AB913" wp14:editId="5E0ACA98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F0B0800" wp14:editId="453EDF9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49929B83F0864EFA95A426C28E58357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6B298B" w:rsidRDefault="009C6AA8" w:rsidP="006B298B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MANUAL</w:t>
              </w:r>
              <w:r w:rsidR="00F61DE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TÉCNICO</w:t>
              </w:r>
              <w:r w:rsidR="006B298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.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CE6636233E964DBFA6B19CB08EEC499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6B298B" w:rsidRDefault="006B298B" w:rsidP="006B298B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CBTis 94</w:t>
              </w:r>
            </w:p>
          </w:sdtContent>
        </w:sdt>
        <w:p w:rsidR="006B298B" w:rsidRDefault="006B298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B298B" w:rsidRPr="006B298B" w:rsidRDefault="006B298B" w:rsidP="006B298B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44"/>
              <w:szCs w:val="44"/>
            </w:rPr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Programación</w:t>
          </w:r>
        </w:p>
        <w:sdt>
          <w:sdtPr>
            <w:rPr>
              <w:sz w:val="44"/>
              <w:szCs w:val="44"/>
            </w:rPr>
            <w:alias w:val="Fecha"/>
            <w:id w:val="14700083"/>
            <w:placeholder>
              <w:docPart w:val="3CE55A763E9740789D52BC3484731C44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6B298B" w:rsidRPr="006B298B" w:rsidRDefault="006B298B" w:rsidP="006B298B">
              <w:pPr>
                <w:pStyle w:val="Sinespaciado"/>
                <w:jc w:val="center"/>
                <w:rPr>
                  <w:sz w:val="44"/>
                  <w:szCs w:val="44"/>
                </w:rPr>
              </w:pPr>
              <w:r w:rsidRPr="006B298B">
                <w:rPr>
                  <w:sz w:val="44"/>
                  <w:szCs w:val="44"/>
                </w:rPr>
                <w:t>Nombre de maestro: Gustavo Hernández</w:t>
              </w:r>
              <w:r w:rsidR="00F61DEB">
                <w:rPr>
                  <w:sz w:val="44"/>
                  <w:szCs w:val="44"/>
                </w:rPr>
                <w:t xml:space="preserve"> M</w:t>
              </w:r>
              <w:r w:rsidRPr="006B298B">
                <w:rPr>
                  <w:sz w:val="44"/>
                  <w:szCs w:val="44"/>
                </w:rPr>
                <w:t>olina</w:t>
              </w:r>
            </w:p>
          </w:sdtContent>
        </w:sdt>
        <w:sdt>
          <w:sdtPr>
            <w:rPr>
              <w:sz w:val="48"/>
              <w:szCs w:val="48"/>
            </w:rPr>
            <w:alias w:val="Compañía"/>
            <w:id w:val="14700089"/>
            <w:placeholder>
              <w:docPart w:val="06CD89904E7748129E8F871FC4A7DC8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6B298B" w:rsidRDefault="00A52FE5" w:rsidP="009C6AA8">
              <w:pPr>
                <w:pStyle w:val="Sinespaciado"/>
                <w:jc w:val="center"/>
              </w:pPr>
              <w:r>
                <w:rPr>
                  <w:sz w:val="48"/>
                  <w:szCs w:val="48"/>
                </w:rPr>
                <w:t>3-B programación</w:t>
              </w:r>
            </w:p>
          </w:sdtContent>
        </w:sdt>
        <w:p w:rsidR="006B298B" w:rsidRDefault="006B298B"/>
        <w:p w:rsidR="009C6AA8" w:rsidRPr="009C6AA8" w:rsidRDefault="009C6AA8" w:rsidP="009C6AA8">
          <w:pPr>
            <w:rPr>
              <w:bCs/>
            </w:rPr>
          </w:pPr>
          <w:r w:rsidRPr="009C6AA8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8145370" wp14:editId="5ED1B046">
                    <wp:simplePos x="0" y="0"/>
                    <wp:positionH relativeFrom="column">
                      <wp:posOffset>1444701</wp:posOffset>
                    </wp:positionH>
                    <wp:positionV relativeFrom="paragraph">
                      <wp:posOffset>400154</wp:posOffset>
                    </wp:positionV>
                    <wp:extent cx="2934268" cy="1105469"/>
                    <wp:effectExtent l="0" t="0" r="19050" b="1905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34268" cy="1105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6AA8" w:rsidRPr="009C6AA8" w:rsidRDefault="009C6AA8" w:rsidP="009C6AA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C6AA8">
                                  <w:rPr>
                                    <w:sz w:val="28"/>
                                    <w:szCs w:val="28"/>
                                  </w:rPr>
                                  <w:t>MAYAVI SARAEL GONZALEZ ORNELAS</w:t>
                                </w:r>
                              </w:p>
                              <w:p w:rsidR="009C6AA8" w:rsidRPr="009C6AA8" w:rsidRDefault="009C6AA8" w:rsidP="009C6AA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C6AA8">
                                  <w:rPr>
                                    <w:sz w:val="28"/>
                                    <w:szCs w:val="28"/>
                                  </w:rPr>
                                  <w:t>JORGE JAHIR GAONA DE LA CRUZ</w:t>
                                </w:r>
                              </w:p>
                              <w:p w:rsidR="009C6AA8" w:rsidRDefault="009C6AA8" w:rsidP="009C6AA8">
                                <w:pPr>
                                  <w:jc w:val="center"/>
                                </w:pPr>
                                <w:r w:rsidRPr="009C6AA8">
                                  <w:rPr>
                                    <w:sz w:val="28"/>
                                    <w:szCs w:val="28"/>
                                  </w:rPr>
                                  <w:t>JUAN PABLO CHAVEZ MEDINA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113.75pt;margin-top:31.5pt;width:231.05pt;height:8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">
                    <v:textbox>
                      <w:txbxContent>
                        <w:p w:rsidR="009C6AA8" w:rsidRPr="009C6AA8" w:rsidRDefault="009C6AA8" w:rsidP="009C6AA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C6AA8">
                            <w:rPr>
                              <w:sz w:val="28"/>
                              <w:szCs w:val="28"/>
                            </w:rPr>
                            <w:t>MAYAVI SARAEL GONZALEZ ORNELAS</w:t>
                          </w:r>
                        </w:p>
                        <w:p w:rsidR="009C6AA8" w:rsidRPr="009C6AA8" w:rsidRDefault="009C6AA8" w:rsidP="009C6AA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C6AA8">
                            <w:rPr>
                              <w:sz w:val="28"/>
                              <w:szCs w:val="28"/>
                            </w:rPr>
                            <w:t>JORGE JAHIR GAONA DE LA CRUZ</w:t>
                          </w:r>
                        </w:p>
                        <w:p w:rsidR="009C6AA8" w:rsidRDefault="009C6AA8" w:rsidP="009C6AA8">
                          <w:pPr>
                            <w:jc w:val="center"/>
                          </w:pPr>
                          <w:r w:rsidRPr="009C6AA8">
                            <w:rPr>
                              <w:sz w:val="28"/>
                              <w:szCs w:val="28"/>
                            </w:rPr>
                            <w:t>JUAN PABLO CHAVEZ MEDINA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B298B">
            <w:rPr>
              <w:b/>
              <w:bCs/>
            </w:rPr>
            <w:br w:type="page"/>
          </w:r>
        </w:p>
        <w:p w:rsidR="00F61DEB" w:rsidRDefault="00B24ACC" w:rsidP="00F61DEB">
          <w:pPr>
            <w:rPr>
              <w:noProof/>
              <w:lang w:eastAsia="es-MX"/>
            </w:rPr>
          </w:pPr>
          <w:r>
            <w:rPr>
              <w:noProof/>
              <w:lang w:eastAsia="es-MX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2C870EE8" wp14:editId="5453A3A3">
                    <wp:simplePos x="0" y="0"/>
                    <wp:positionH relativeFrom="column">
                      <wp:posOffset>1597025</wp:posOffset>
                    </wp:positionH>
                    <wp:positionV relativeFrom="paragraph">
                      <wp:posOffset>9103360</wp:posOffset>
                    </wp:positionV>
                    <wp:extent cx="594360" cy="3919220"/>
                    <wp:effectExtent l="13970" t="5080" r="29210" b="29210"/>
                    <wp:wrapNone/>
                    <wp:docPr id="289" name="289 Abrir llav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594360" cy="3919220"/>
                            </a:xfrm>
                            <a:prstGeom prst="leftBrace">
                              <a:avLst/>
                            </a:prstGeom>
                            <a:ln w="5715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289 Abrir llave" o:spid="_x0000_s1026" type="#_x0000_t87" style="position:absolute;margin-left:125.75pt;margin-top:716.8pt;width:46.8pt;height:308.6pt;rotation:-9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" adj="273" strokecolor="#00b0f0" strokeweight="4.5pt"/>
                </w:pict>
              </mc:Fallback>
            </mc:AlternateContent>
          </w:r>
          <w:r w:rsidR="00A11FA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27B97763" wp14:editId="1125DC45">
                    <wp:simplePos x="0" y="0"/>
                    <wp:positionH relativeFrom="column">
                      <wp:posOffset>710565</wp:posOffset>
                    </wp:positionH>
                    <wp:positionV relativeFrom="paragraph">
                      <wp:posOffset>71755</wp:posOffset>
                    </wp:positionV>
                    <wp:extent cx="2897505" cy="1086485"/>
                    <wp:effectExtent l="0" t="19050" r="55245" b="132715"/>
                    <wp:wrapNone/>
                    <wp:docPr id="26" name="26 Conector curvad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97505" cy="1086485"/>
                            </a:xfrm>
                            <a:prstGeom prst="curvedConnector3">
                              <a:avLst/>
                            </a:prstGeom>
                            <a:ln w="28575">
                              <a:solidFill>
                                <a:srgbClr val="00B0F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26 Conector curvado" o:spid="_x0000_s1026" type="#_x0000_t38" style="position:absolute;margin-left:55.95pt;margin-top:5.65pt;width:228.15pt;height:85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" adj="10800" strokecolor="#00b0f0" strokeweight="2.25pt">
                    <v:stroke endarrow="open"/>
                  </v:shape>
                </w:pict>
              </mc:Fallback>
            </mc:AlternateContent>
          </w:r>
          <w:r w:rsidR="00A11FA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74800B98" wp14:editId="6F49BFD3">
                    <wp:simplePos x="0" y="0"/>
                    <wp:positionH relativeFrom="column">
                      <wp:posOffset>3519649</wp:posOffset>
                    </wp:positionH>
                    <wp:positionV relativeFrom="paragraph">
                      <wp:posOffset>-111436</wp:posOffset>
                    </wp:positionV>
                    <wp:extent cx="1914525" cy="758825"/>
                    <wp:effectExtent l="0" t="0" r="28575" b="22225"/>
                    <wp:wrapNone/>
                    <wp:docPr id="24" name="24 Rectángulo redondead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14525" cy="7588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1FA5" w:rsidRPr="00A11FA5" w:rsidRDefault="00A11FA5" w:rsidP="00A11FA5">
                                <w:pPr>
                                  <w:rPr>
                                    <w:sz w:val="20"/>
                                  </w:rPr>
                                </w:pPr>
                                <w:r w:rsidRPr="00A11FA5">
                                  <w:rPr>
                                    <w:sz w:val="20"/>
                                  </w:rPr>
                                  <w:t>Esta es la carpeta que lleva dentro la documentación, imágenes y el programa.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id="24 Rectángulo redondeado" o:spid="_x0000_s1027" style="position:absolute;margin-left:277.15pt;margin-top:-8.75pt;width:150.75pt;height:5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" fillcolor="white [3201]" strokecolor="#f79646 [3209]" strokeweight="2pt">
                    <v:textbox>
                      <w:txbxContent>
                        <w:p w:rsidR="00A11FA5" w:rsidRPr="00A11FA5" w:rsidRDefault="00A11FA5" w:rsidP="00A11FA5">
                          <w:pPr>
                            <w:rPr>
                              <w:sz w:val="20"/>
                            </w:rPr>
                          </w:pPr>
                          <w:r w:rsidRPr="00A11FA5">
                            <w:rPr>
                              <w:sz w:val="20"/>
                            </w:rPr>
                            <w:t>Esta es la carpeta que lleva dentro la documentación, imágenes y el programa.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="00A11FA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7B50FA5C" wp14:editId="6CA18D3C">
                    <wp:simplePos x="0" y="0"/>
                    <wp:positionH relativeFrom="column">
                      <wp:posOffset>714159</wp:posOffset>
                    </wp:positionH>
                    <wp:positionV relativeFrom="paragraph">
                      <wp:posOffset>-114922</wp:posOffset>
                    </wp:positionV>
                    <wp:extent cx="2803525" cy="414199"/>
                    <wp:effectExtent l="0" t="19050" r="53975" b="138430"/>
                    <wp:wrapNone/>
                    <wp:docPr id="18" name="18 Conector curvad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03525" cy="414199"/>
                            </a:xfrm>
                            <a:prstGeom prst="curvedConnector3">
                              <a:avLst/>
                            </a:prstGeom>
                            <a:ln w="28575">
                              <a:solidFill>
                                <a:srgbClr val="00B0F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18 Conector curvado" o:spid="_x0000_s1026" type="#_x0000_t38" style="position:absolute;margin-left:56.25pt;margin-top:-9.05pt;width:220.75pt;height:32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" adj="10800" strokecolor="#00b0f0" strokeweight="2.25pt">
                    <v:stroke endarrow="open"/>
                  </v:shape>
                </w:pict>
              </mc:Fallback>
            </mc:AlternateContent>
          </w:r>
          <w:r w:rsidR="00F61DEB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CB433B5" wp14:editId="7830526F">
                    <wp:simplePos x="0" y="0"/>
                    <wp:positionH relativeFrom="column">
                      <wp:posOffset>2706861</wp:posOffset>
                    </wp:positionH>
                    <wp:positionV relativeFrom="paragraph">
                      <wp:posOffset>-770399</wp:posOffset>
                    </wp:positionV>
                    <wp:extent cx="2078966" cy="543464"/>
                    <wp:effectExtent l="0" t="0" r="17145" b="28575"/>
                    <wp:wrapNone/>
                    <wp:docPr id="16" name="16 Rectángulo redondead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78966" cy="54346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1DEB" w:rsidRPr="00A11FA5" w:rsidRDefault="00F61DEB" w:rsidP="00F61DEB">
                                <w:pPr>
                                  <w:rPr>
                                    <w:sz w:val="20"/>
                                  </w:rPr>
                                </w:pPr>
                                <w:r w:rsidRPr="00A11FA5">
                                  <w:rPr>
                                    <w:sz w:val="20"/>
                                  </w:rPr>
                                  <w:t>Este es el nombre principal del programa</w:t>
                                </w:r>
                                <w:r w:rsidR="00A11FA5" w:rsidRPr="00A11FA5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id="16 Rectángulo redondeado" o:spid="_x0000_s1028" style="position:absolute;margin-left:213.15pt;margin-top:-60.65pt;width:163.7pt;height:4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" fillcolor="white [3201]" strokecolor="#f79646 [3209]" strokeweight="2pt">
                    <v:textbox>
                      <w:txbxContent>
                        <w:p w:rsidR="00F61DEB" w:rsidRPr="00A11FA5" w:rsidRDefault="00F61DEB" w:rsidP="00F61DEB">
                          <w:pPr>
                            <w:rPr>
                              <w:sz w:val="20"/>
                            </w:rPr>
                          </w:pPr>
                          <w:r w:rsidRPr="00A11FA5">
                            <w:rPr>
                              <w:sz w:val="20"/>
                            </w:rPr>
                            <w:t>Este es el nombre principal del programa</w:t>
                          </w:r>
                          <w:r w:rsidR="00A11FA5" w:rsidRPr="00A11FA5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="00F61DEB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0D7688D" wp14:editId="12D2EFB9">
                    <wp:simplePos x="0" y="0"/>
                    <wp:positionH relativeFrom="column">
                      <wp:posOffset>-96196</wp:posOffset>
                    </wp:positionH>
                    <wp:positionV relativeFrom="paragraph">
                      <wp:posOffset>-537210</wp:posOffset>
                    </wp:positionV>
                    <wp:extent cx="2803585" cy="224287"/>
                    <wp:effectExtent l="0" t="133350" r="0" b="23495"/>
                    <wp:wrapNone/>
                    <wp:docPr id="13" name="13 Conector curvad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2803585" cy="224287"/>
                            </a:xfrm>
                            <a:prstGeom prst="curvedConnector3">
                              <a:avLst/>
                            </a:prstGeom>
                            <a:ln w="28575">
                              <a:solidFill>
                                <a:srgbClr val="00B0F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13 Conector curvado" o:spid="_x0000_s1026" type="#_x0000_t38" style="position:absolute;margin-left:-7.55pt;margin-top:-42.3pt;width:220.75pt;height:17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" adj="10800" strokecolor="#00b0f0" strokeweight="2.25pt">
                    <v:stroke endarrow="open"/>
                  </v:shape>
                </w:pict>
              </mc:Fallback>
            </mc:AlternateContent>
          </w:r>
          <w:r w:rsidR="00F61DEB">
            <w:rPr>
              <w:noProof/>
              <w:lang w:eastAsia="es-MX"/>
            </w:rPr>
            <w:drawing>
              <wp:anchor distT="0" distB="0" distL="114300" distR="114300" simplePos="0" relativeHeight="251665408" behindDoc="0" locked="0" layoutInCell="1" allowOverlap="1" wp14:anchorId="4143417B" wp14:editId="4C33EB24">
                <wp:simplePos x="0" y="0"/>
                <wp:positionH relativeFrom="column">
                  <wp:posOffset>-864235</wp:posOffset>
                </wp:positionH>
                <wp:positionV relativeFrom="paragraph">
                  <wp:posOffset>-701447</wp:posOffset>
                </wp:positionV>
                <wp:extent cx="2518410" cy="4677410"/>
                <wp:effectExtent l="0" t="0" r="0" b="889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46" t="10081" r="80920" b="33244"/>
                        <a:stretch/>
                      </pic:blipFill>
                      <pic:spPr bwMode="auto">
                        <a:xfrm>
                          <a:off x="0" y="0"/>
                          <a:ext cx="2518410" cy="4677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61DEB" w:rsidRPr="00F61DEB" w:rsidRDefault="00A11FA5" w:rsidP="00F61DEB">
          <w:pPr>
            <w:rPr>
              <w:noProof/>
              <w:lang w:eastAsia="es-MX"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7ED0ADA6" wp14:editId="26A2B6E3">
                    <wp:simplePos x="0" y="0"/>
                    <wp:positionH relativeFrom="column">
                      <wp:posOffset>593090</wp:posOffset>
                    </wp:positionH>
                    <wp:positionV relativeFrom="paragraph">
                      <wp:posOffset>165735</wp:posOffset>
                    </wp:positionV>
                    <wp:extent cx="2922905" cy="1422400"/>
                    <wp:effectExtent l="0" t="19050" r="29845" b="120650"/>
                    <wp:wrapNone/>
                    <wp:docPr id="28" name="28 Conector curvad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922905" cy="14224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 w="28575">
                              <a:solidFill>
                                <a:srgbClr val="00B0F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28 Conector curvado" o:spid="_x0000_s1026" type="#_x0000_t38" style="position:absolute;margin-left:46.7pt;margin-top:13.05pt;width:230.15pt;height:1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" adj="10800" strokecolor="#00b0f0" strokeweight="2.25pt">
                    <v:stroke endarrow="open"/>
                  </v:shape>
                </w:pict>
              </mc:Fallback>
            </mc:AlternateContent>
          </w:r>
        </w:p>
      </w:sdtContent>
    </w:sdt>
    <w:p w:rsidR="00F61DEB" w:rsidRPr="009C6AA8" w:rsidRDefault="00A11FA5" w:rsidP="00F61DE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4EE66D" wp14:editId="2CEAB3C6">
                <wp:simplePos x="0" y="0"/>
                <wp:positionH relativeFrom="column">
                  <wp:posOffset>3612635</wp:posOffset>
                </wp:positionH>
                <wp:positionV relativeFrom="paragraph">
                  <wp:posOffset>127299</wp:posOffset>
                </wp:positionV>
                <wp:extent cx="1759788" cy="690113"/>
                <wp:effectExtent l="0" t="0" r="12065" b="15240"/>
                <wp:wrapNone/>
                <wp:docPr id="25" name="2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8" cy="6901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FA5" w:rsidRPr="00A11FA5" w:rsidRDefault="00A11FA5" w:rsidP="00A11FA5">
                            <w:pPr>
                              <w:rPr>
                                <w:sz w:val="20"/>
                              </w:rPr>
                            </w:pPr>
                            <w:r w:rsidRPr="00A11FA5">
                              <w:rPr>
                                <w:sz w:val="20"/>
                              </w:rPr>
                              <w:t>Esta es la carpeta donde se encuentra solo un archivo en formato pdf.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5 Rectángulo redondeado" o:spid="_x0000_s1029" style="position:absolute;margin-left:284.45pt;margin-top:10pt;width:138.55pt;height:54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" fillcolor="white [3201]" strokecolor="#f79646 [3209]" strokeweight="2pt">
                <v:textbox>
                  <w:txbxContent>
                    <w:p w:rsidR="00A11FA5" w:rsidRPr="00A11FA5" w:rsidRDefault="00A11FA5" w:rsidP="00A11FA5">
                      <w:pPr>
                        <w:rPr>
                          <w:sz w:val="20"/>
                        </w:rPr>
                      </w:pPr>
                      <w:r w:rsidRPr="00A11FA5">
                        <w:rPr>
                          <w:sz w:val="20"/>
                        </w:rPr>
                        <w:t>Esta es la carpeta donde se encuentra solo un archivo en formato pdf.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6973" w:rsidRDefault="00BA6973" w:rsidP="00A11FA5">
      <w:pPr>
        <w:tabs>
          <w:tab w:val="left" w:pos="6032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FF740B" wp14:editId="5D139DEA">
                <wp:simplePos x="0" y="0"/>
                <wp:positionH relativeFrom="column">
                  <wp:posOffset>299720</wp:posOffset>
                </wp:positionH>
                <wp:positionV relativeFrom="paragraph">
                  <wp:posOffset>1037590</wp:posOffset>
                </wp:positionV>
                <wp:extent cx="3070860" cy="724535"/>
                <wp:effectExtent l="0" t="19050" r="53340" b="132715"/>
                <wp:wrapNone/>
                <wp:docPr id="27" name="27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860" cy="724535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curvado" o:spid="_x0000_s1026" type="#_x0000_t38" style="position:absolute;margin-left:23.6pt;margin-top:81.7pt;width:241.8pt;height:57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" adj="10800" strokecolor="#00b0f0" strokeweight="2.25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9E04A1" wp14:editId="4D248089">
                <wp:simplePos x="0" y="0"/>
                <wp:positionH relativeFrom="column">
                  <wp:posOffset>3371096</wp:posOffset>
                </wp:positionH>
                <wp:positionV relativeFrom="paragraph">
                  <wp:posOffset>1425851</wp:posOffset>
                </wp:positionV>
                <wp:extent cx="1828800" cy="681486"/>
                <wp:effectExtent l="0" t="0" r="19050" b="23495"/>
                <wp:wrapNone/>
                <wp:docPr id="23" name="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14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FA5" w:rsidRPr="00BA6973" w:rsidRDefault="00BA6973" w:rsidP="00A11F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6973">
                              <w:rPr>
                                <w:sz w:val="20"/>
                                <w:szCs w:val="20"/>
                              </w:rPr>
                              <w:t>Este es la carpeta que incluye todos los códigos y ventanas del programa</w:t>
                            </w:r>
                            <w:r w:rsidR="00A11FA5" w:rsidRPr="00BA697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3 Rectángulo redondeado" o:spid="_x0000_s1030" style="position:absolute;margin-left:265.45pt;margin-top:112.25pt;width:2in;height:5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" fillcolor="white [3201]" strokecolor="#f79646 [3209]" strokeweight="2pt">
                <v:textbox>
                  <w:txbxContent>
                    <w:p w:rsidR="00A11FA5" w:rsidRPr="00BA6973" w:rsidRDefault="00BA6973" w:rsidP="00A11FA5">
                      <w:pPr>
                        <w:rPr>
                          <w:sz w:val="20"/>
                          <w:szCs w:val="20"/>
                        </w:rPr>
                      </w:pPr>
                      <w:r w:rsidRPr="00BA6973">
                        <w:rPr>
                          <w:sz w:val="20"/>
                          <w:szCs w:val="20"/>
                        </w:rPr>
                        <w:t>Este es la carpeta que incluye todos los códigos y ventanas del programa</w:t>
                      </w:r>
                      <w:r w:rsidR="00A11FA5" w:rsidRPr="00BA6973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3DEC4" wp14:editId="6E65B441">
                <wp:simplePos x="0" y="0"/>
                <wp:positionH relativeFrom="column">
                  <wp:posOffset>3526227</wp:posOffset>
                </wp:positionH>
                <wp:positionV relativeFrom="paragraph">
                  <wp:posOffset>622995</wp:posOffset>
                </wp:positionV>
                <wp:extent cx="1578634" cy="681487"/>
                <wp:effectExtent l="0" t="0" r="21590" b="23495"/>
                <wp:wrapNone/>
                <wp:docPr id="22" name="2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6814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FA5" w:rsidRDefault="00A11FA5" w:rsidP="00A11FA5">
                            <w:r w:rsidRPr="00A11FA5">
                              <w:rPr>
                                <w:sz w:val="20"/>
                              </w:rPr>
                              <w:t xml:space="preserve">Esta es la carpeta donde se encuentran </w:t>
                            </w:r>
                            <w:r w:rsidR="00BA6973" w:rsidRPr="00A11FA5">
                              <w:rPr>
                                <w:sz w:val="20"/>
                              </w:rPr>
                              <w:t>todas</w:t>
                            </w:r>
                            <w:r w:rsidRPr="00A11FA5">
                              <w:rPr>
                                <w:sz w:val="20"/>
                              </w:rPr>
                              <w:t xml:space="preserve"> las imágenes usadas en el </w:t>
                            </w:r>
                            <w: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2 Rectángulo redondeado" o:spid="_x0000_s1031" style="position:absolute;margin-left:277.65pt;margin-top:49.05pt;width:124.3pt;height:5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" fillcolor="white [3201]" strokecolor="#f79646 [3209]" strokeweight="2pt">
                <v:textbox>
                  <w:txbxContent>
                    <w:p w:rsidR="00A11FA5" w:rsidRDefault="00A11FA5" w:rsidP="00A11FA5">
                      <w:r w:rsidRPr="00A11FA5">
                        <w:rPr>
                          <w:sz w:val="20"/>
                        </w:rPr>
                        <w:t xml:space="preserve">Esta es la carpeta donde se encuentran </w:t>
                      </w:r>
                      <w:r w:rsidR="00BA6973" w:rsidRPr="00A11FA5">
                        <w:rPr>
                          <w:sz w:val="20"/>
                        </w:rPr>
                        <w:t>todas</w:t>
                      </w:r>
                      <w:r w:rsidRPr="00A11FA5">
                        <w:rPr>
                          <w:sz w:val="20"/>
                        </w:rPr>
                        <w:t xml:space="preserve"> las imágenes usadas en el </w:t>
                      </w:r>
                      <w:r>
                        <w:t>programa</w:t>
                      </w:r>
                    </w:p>
                  </w:txbxContent>
                </v:textbox>
              </v:roundrect>
            </w:pict>
          </mc:Fallback>
        </mc:AlternateContent>
      </w:r>
      <w:r>
        <w:t>––</w:t>
      </w:r>
      <w:r w:rsidR="00A11FA5">
        <w:tab/>
      </w:r>
    </w:p>
    <w:p w:rsidR="00BA6973" w:rsidRPr="00BA6973" w:rsidRDefault="00BA6973" w:rsidP="00BA6973"/>
    <w:p w:rsidR="00BA6973" w:rsidRPr="00BA6973" w:rsidRDefault="00BA6973" w:rsidP="00BA6973"/>
    <w:p w:rsidR="00BA6973" w:rsidRPr="00BA6973" w:rsidRDefault="00BA6973" w:rsidP="00BA6973"/>
    <w:p w:rsidR="00BA6973" w:rsidRPr="00BA6973" w:rsidRDefault="00BA6973" w:rsidP="00BA6973"/>
    <w:p w:rsidR="00BA6973" w:rsidRPr="00BA6973" w:rsidRDefault="00BA6973" w:rsidP="00BA6973"/>
    <w:p w:rsidR="00BA6973" w:rsidRPr="00BA6973" w:rsidRDefault="00BA6973" w:rsidP="00BA6973"/>
    <w:p w:rsidR="00BA6973" w:rsidRPr="00BA6973" w:rsidRDefault="00BA6973" w:rsidP="00BA6973"/>
    <w:p w:rsidR="00BA6973" w:rsidRPr="00BA6973" w:rsidRDefault="00BA6973" w:rsidP="00BA6973"/>
    <w:p w:rsidR="00BA6973" w:rsidRPr="00BA6973" w:rsidRDefault="00BA6973" w:rsidP="00BA6973"/>
    <w:p w:rsidR="00BA6973" w:rsidRPr="00BA6973" w:rsidRDefault="00BA6973" w:rsidP="00BA6973"/>
    <w:p w:rsidR="00BA6973" w:rsidRPr="00BA6973" w:rsidRDefault="00BA6973" w:rsidP="00BA6973"/>
    <w:p w:rsidR="00BA6973" w:rsidRDefault="00BA6973" w:rsidP="00BA6973"/>
    <w:p w:rsidR="006B298B" w:rsidRDefault="006B298B" w:rsidP="00BA6973"/>
    <w:p w:rsidR="00BA6973" w:rsidRDefault="00BA6973" w:rsidP="00BA6973"/>
    <w:p w:rsidR="00BA6973" w:rsidRDefault="00BA6973" w:rsidP="00BA6973"/>
    <w:p w:rsidR="00BA6973" w:rsidRDefault="00BA6973" w:rsidP="00BA6973"/>
    <w:p w:rsidR="00BA6973" w:rsidRDefault="00BA6973" w:rsidP="00BA6973"/>
    <w:p w:rsidR="00BA6973" w:rsidRDefault="00BA6973" w:rsidP="00BA6973"/>
    <w:p w:rsidR="00BA6973" w:rsidRDefault="00BA6973" w:rsidP="00BA6973"/>
    <w:p w:rsidR="00BA6973" w:rsidRDefault="00BA6973" w:rsidP="00BA6973"/>
    <w:p w:rsidR="00BA6973" w:rsidRDefault="00BA6973" w:rsidP="00BA6973"/>
    <w:p w:rsidR="00BA6973" w:rsidRDefault="00BA6973" w:rsidP="00BA6973"/>
    <w:p w:rsidR="00BA6973" w:rsidRDefault="00B24ACC" w:rsidP="00BA6973">
      <w:pPr>
        <w:rPr>
          <w:noProof/>
          <w:lang w:eastAsia="es-MX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91F7C" wp14:editId="0B599797">
                <wp:simplePos x="0" y="0"/>
                <wp:positionH relativeFrom="column">
                  <wp:posOffset>2533642</wp:posOffset>
                </wp:positionH>
                <wp:positionV relativeFrom="paragraph">
                  <wp:posOffset>-1825587</wp:posOffset>
                </wp:positionV>
                <wp:extent cx="627962" cy="4428780"/>
                <wp:effectExtent l="23495" t="0" r="24765" b="24765"/>
                <wp:wrapNone/>
                <wp:docPr id="298" name="298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27962" cy="442878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8 Abrir llave" o:spid="_x0000_s1026" type="#_x0000_t87" style="position:absolute;margin-left:199.5pt;margin-top:-143.75pt;width:49.45pt;height:348.7pt;rotation:-90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" adj="255" strokecolor="#00b0f0" strokeweight="2.25pt"/>
            </w:pict>
          </mc:Fallback>
        </mc:AlternateContent>
      </w:r>
      <w:r w:rsidR="00BA6973">
        <w:rPr>
          <w:noProof/>
          <w:lang w:eastAsia="es-MX"/>
        </w:rPr>
        <w:drawing>
          <wp:anchor distT="0" distB="0" distL="114300" distR="114300" simplePos="0" relativeHeight="251693056" behindDoc="0" locked="0" layoutInCell="1" allowOverlap="1" wp14:anchorId="1DB82EFB" wp14:editId="3DEF2049">
            <wp:simplePos x="0" y="0"/>
            <wp:positionH relativeFrom="column">
              <wp:posOffset>-760095</wp:posOffset>
            </wp:positionH>
            <wp:positionV relativeFrom="paragraph">
              <wp:posOffset>-455295</wp:posOffset>
            </wp:positionV>
            <wp:extent cx="7072630" cy="80264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5" t="35029" r="28797" b="54048"/>
                    <a:stretch/>
                  </pic:blipFill>
                  <pic:spPr bwMode="auto">
                    <a:xfrm>
                      <a:off x="0" y="0"/>
                      <a:ext cx="7072630" cy="80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973" w:rsidRDefault="00A2497E" w:rsidP="00BA6973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1EA520" wp14:editId="31B17486">
                <wp:simplePos x="0" y="0"/>
                <wp:positionH relativeFrom="column">
                  <wp:posOffset>2454275</wp:posOffset>
                </wp:positionH>
                <wp:positionV relativeFrom="paragraph">
                  <wp:posOffset>205740</wp:posOffset>
                </wp:positionV>
                <wp:extent cx="627380" cy="4428490"/>
                <wp:effectExtent l="23495" t="0" r="24765" b="24765"/>
                <wp:wrapNone/>
                <wp:docPr id="300" name="300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27380" cy="442849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0 Abrir llave" o:spid="_x0000_s1026" type="#_x0000_t87" style="position:absolute;margin-left:193.25pt;margin-top:16.2pt;width:49.4pt;height:348.7pt;rotation:-90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" adj="255" strokecolor="#00b0f0" strokeweight="2.25pt"/>
            </w:pict>
          </mc:Fallback>
        </mc:AlternateContent>
      </w:r>
    </w:p>
    <w:p w:rsidR="00BA6973" w:rsidRDefault="00B24ACC" w:rsidP="00A2497E">
      <w:pPr>
        <w:jc w:val="center"/>
        <w:rPr>
          <w:sz w:val="24"/>
        </w:rPr>
      </w:pPr>
      <w:r w:rsidRPr="00A2497E">
        <w:rPr>
          <w:sz w:val="24"/>
        </w:rPr>
        <w:t xml:space="preserve">Este es el código de la </w:t>
      </w:r>
      <w:r w:rsidR="00A2497E" w:rsidRPr="00A2497E">
        <w:rPr>
          <w:sz w:val="24"/>
        </w:rPr>
        <w:t>acción</w:t>
      </w:r>
      <w:r w:rsidRPr="00A2497E">
        <w:rPr>
          <w:sz w:val="24"/>
        </w:rPr>
        <w:t xml:space="preserve">  anaeróbica que lo manda a la ventana de esta y solo </w:t>
      </w:r>
      <w:r w:rsidR="00A2497E" w:rsidRPr="00A2497E">
        <w:rPr>
          <w:sz w:val="24"/>
        </w:rPr>
        <w:t>selecciona este botón</w:t>
      </w:r>
      <w:r w:rsidR="00A2497E">
        <w:rPr>
          <w:sz w:val="24"/>
        </w:rPr>
        <w:t>.</w:t>
      </w:r>
    </w:p>
    <w:p w:rsidR="00A2497E" w:rsidRDefault="00A2497E" w:rsidP="00A2497E">
      <w:pPr>
        <w:jc w:val="center"/>
        <w:rPr>
          <w:sz w:val="24"/>
        </w:rPr>
      </w:pPr>
    </w:p>
    <w:p w:rsidR="00A2497E" w:rsidRDefault="00A2497E" w:rsidP="00A2497E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96128" behindDoc="0" locked="0" layoutInCell="1" allowOverlap="1" wp14:anchorId="50FDCA9D" wp14:editId="3352D0BD">
            <wp:simplePos x="0" y="0"/>
            <wp:positionH relativeFrom="column">
              <wp:posOffset>-540125</wp:posOffset>
            </wp:positionH>
            <wp:positionV relativeFrom="paragraph">
              <wp:posOffset>91440</wp:posOffset>
            </wp:positionV>
            <wp:extent cx="6360160" cy="882650"/>
            <wp:effectExtent l="0" t="0" r="2540" b="0"/>
            <wp:wrapNone/>
            <wp:docPr id="299" name="Imagen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3" t="37905" r="25626" b="51264"/>
                    <a:stretch/>
                  </pic:blipFill>
                  <pic:spPr bwMode="auto">
                    <a:xfrm>
                      <a:off x="0" y="0"/>
                      <a:ext cx="6360160" cy="88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97E" w:rsidRDefault="00A2497E" w:rsidP="00A2497E">
      <w:pPr>
        <w:jc w:val="center"/>
        <w:rPr>
          <w:noProof/>
          <w:lang w:eastAsia="es-MX"/>
        </w:rPr>
      </w:pPr>
    </w:p>
    <w:p w:rsidR="00A2497E" w:rsidRDefault="00A2497E" w:rsidP="00A2497E">
      <w:pPr>
        <w:jc w:val="center"/>
        <w:rPr>
          <w:noProof/>
          <w:lang w:eastAsia="es-MX"/>
        </w:rPr>
      </w:pPr>
    </w:p>
    <w:p w:rsidR="00A2497E" w:rsidRDefault="00A2497E" w:rsidP="00A2497E">
      <w:pPr>
        <w:jc w:val="center"/>
        <w:rPr>
          <w:noProof/>
          <w:lang w:eastAsia="es-MX"/>
        </w:rPr>
      </w:pPr>
    </w:p>
    <w:p w:rsidR="00A2497E" w:rsidRDefault="00A2497E" w:rsidP="00A2497E">
      <w:pPr>
        <w:jc w:val="center"/>
        <w:rPr>
          <w:sz w:val="24"/>
        </w:rPr>
      </w:pPr>
    </w:p>
    <w:p w:rsidR="00A2497E" w:rsidRPr="00A2497E" w:rsidRDefault="00A2497E" w:rsidP="00A2497E">
      <w:pPr>
        <w:tabs>
          <w:tab w:val="left" w:pos="3852"/>
        </w:tabs>
        <w:jc w:val="center"/>
        <w:rPr>
          <w:sz w:val="24"/>
        </w:rPr>
      </w:pPr>
      <w:r>
        <w:rPr>
          <w:sz w:val="24"/>
        </w:rPr>
        <w:t>Este es el código de la acción aeróbica que lo manda a su ventana y solo se selecciona este botón.</w:t>
      </w:r>
      <w:bookmarkStart w:id="0" w:name="_GoBack"/>
      <w:bookmarkEnd w:id="0"/>
    </w:p>
    <w:sectPr w:rsidR="00A2497E" w:rsidRPr="00A2497E" w:rsidSect="006B298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8B"/>
    <w:rsid w:val="006B298B"/>
    <w:rsid w:val="009C1642"/>
    <w:rsid w:val="009C6AA8"/>
    <w:rsid w:val="00A11FA5"/>
    <w:rsid w:val="00A2497E"/>
    <w:rsid w:val="00A52FE5"/>
    <w:rsid w:val="00B24ACC"/>
    <w:rsid w:val="00BA6973"/>
    <w:rsid w:val="00F6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29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29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29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B29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6B298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298B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29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29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29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B29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6B298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298B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929B83F0864EFA95A426C28E583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A191D-D933-49BA-9A64-45031D1A1571}"/>
      </w:docPartPr>
      <w:docPartBody>
        <w:p w:rsidR="00000000" w:rsidRDefault="009964D4" w:rsidP="009964D4">
          <w:pPr>
            <w:pStyle w:val="49929B83F0864EFA95A426C28E583576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CE6636233E964DBFA6B19CB08EEC4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B0EB2-40AA-493F-84CA-1184B203042F}"/>
      </w:docPartPr>
      <w:docPartBody>
        <w:p w:rsidR="00000000" w:rsidRDefault="009964D4" w:rsidP="009964D4">
          <w:pPr>
            <w:pStyle w:val="CE6636233E964DBFA6B19CB08EEC499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  <w:docPart>
      <w:docPartPr>
        <w:name w:val="3CE55A763E9740789D52BC348473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D6799-3019-475E-9C57-520141946A61}"/>
      </w:docPartPr>
      <w:docPartBody>
        <w:p w:rsidR="00000000" w:rsidRDefault="009964D4" w:rsidP="009964D4">
          <w:pPr>
            <w:pStyle w:val="3CE55A763E9740789D52BC3484731C44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06CD89904E7748129E8F871FC4A7D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F60D-EF54-4601-AB65-071F6126DB43}"/>
      </w:docPartPr>
      <w:docPartBody>
        <w:p w:rsidR="00000000" w:rsidRDefault="009964D4" w:rsidP="009964D4">
          <w:pPr>
            <w:pStyle w:val="06CD89904E7748129E8F871FC4A7DC8A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4D4"/>
    <w:rsid w:val="0099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9929B83F0864EFA95A426C28E583576">
    <w:name w:val="49929B83F0864EFA95A426C28E583576"/>
    <w:rsid w:val="009964D4"/>
  </w:style>
  <w:style w:type="paragraph" w:customStyle="1" w:styleId="CE6636233E964DBFA6B19CB08EEC4991">
    <w:name w:val="CE6636233E964DBFA6B19CB08EEC4991"/>
    <w:rsid w:val="009964D4"/>
  </w:style>
  <w:style w:type="paragraph" w:customStyle="1" w:styleId="3CE55A763E9740789D52BC3484731C44">
    <w:name w:val="3CE55A763E9740789D52BC3484731C44"/>
    <w:rsid w:val="009964D4"/>
  </w:style>
  <w:style w:type="paragraph" w:customStyle="1" w:styleId="06CD89904E7748129E8F871FC4A7DC8A">
    <w:name w:val="06CD89904E7748129E8F871FC4A7DC8A"/>
    <w:rsid w:val="009964D4"/>
  </w:style>
  <w:style w:type="paragraph" w:customStyle="1" w:styleId="74CB1B578FC144B49C1945481AA571E1">
    <w:name w:val="74CB1B578FC144B49C1945481AA571E1"/>
    <w:rsid w:val="009964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9929B83F0864EFA95A426C28E583576">
    <w:name w:val="49929B83F0864EFA95A426C28E583576"/>
    <w:rsid w:val="009964D4"/>
  </w:style>
  <w:style w:type="paragraph" w:customStyle="1" w:styleId="CE6636233E964DBFA6B19CB08EEC4991">
    <w:name w:val="CE6636233E964DBFA6B19CB08EEC4991"/>
    <w:rsid w:val="009964D4"/>
  </w:style>
  <w:style w:type="paragraph" w:customStyle="1" w:styleId="3CE55A763E9740789D52BC3484731C44">
    <w:name w:val="3CE55A763E9740789D52BC3484731C44"/>
    <w:rsid w:val="009964D4"/>
  </w:style>
  <w:style w:type="paragraph" w:customStyle="1" w:styleId="06CD89904E7748129E8F871FC4A7DC8A">
    <w:name w:val="06CD89904E7748129E8F871FC4A7DC8A"/>
    <w:rsid w:val="009964D4"/>
  </w:style>
  <w:style w:type="paragraph" w:customStyle="1" w:styleId="74CB1B578FC144B49C1945481AA571E1">
    <w:name w:val="74CB1B578FC144B49C1945481AA571E1"/>
    <w:rsid w:val="009964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Nombre de maestro: Gustavo Hernández Molina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F8C06C-6B80-4F25-BCFC-544AE7260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BD5B2015</Template>
  <TotalTime>90</TotalTime>
  <Pages>3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TÉCNICO.</vt:lpstr>
    </vt:vector>
  </TitlesOfParts>
  <Company>3-B programación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TÉCNICO.</dc:title>
  <dc:subject>CBTis 94</dc:subject>
  <dc:creator>GONZALEZ ORNELAS MAYAVI SARAE</dc:creator>
  <cp:lastModifiedBy>GONZALEZ ORNELAS MAYAVI SARAEL</cp:lastModifiedBy>
  <cp:revision>1</cp:revision>
  <dcterms:created xsi:type="dcterms:W3CDTF">2019-10-23T17:33:00Z</dcterms:created>
  <dcterms:modified xsi:type="dcterms:W3CDTF">2019-10-23T19:03:00Z</dcterms:modified>
</cp:coreProperties>
</file>