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98116006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D24DB8" w:rsidRDefault="00D24DB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8D765E" wp14:editId="2C02F9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1A0A60" wp14:editId="470CA8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BA4E1EA" wp14:editId="0F7BA2D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5226A2C" wp14:editId="644FD49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3E97552688A54206B847B01D3A40899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24DB8" w:rsidRDefault="00D24DB8" w:rsidP="00D24DB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USUARIO.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5910D5DF7EDD4898B563BB1C4775ED1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24DB8" w:rsidRDefault="00D24DB8" w:rsidP="00D24DB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CBTis 94</w:t>
              </w:r>
            </w:p>
          </w:sdtContent>
        </w:sdt>
        <w:p w:rsidR="00D24DB8" w:rsidRDefault="00D24DB8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24DB8" w:rsidRDefault="00D24DB8" w:rsidP="00D24D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PROGRAMACION</w:t>
          </w:r>
        </w:p>
        <w:p w:rsidR="00D24DB8" w:rsidRDefault="00D24DB8" w:rsidP="00D24DB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3”B”</w:t>
          </w:r>
        </w:p>
        <w:p w:rsidR="00D24DB8" w:rsidRDefault="00D24DB8">
          <w:pPr>
            <w:pStyle w:val="Sinespaciado"/>
          </w:pPr>
        </w:p>
        <w:p w:rsidR="00D24DB8" w:rsidRDefault="00D24DB8" w:rsidP="00D24DB8">
          <w:pPr>
            <w:pStyle w:val="Sinespaciado"/>
            <w:jc w:val="center"/>
          </w:pPr>
          <w:r>
            <w:t>PROFESOR: GUSTAVO JESUS HERNANDEZ MOLINA</w:t>
          </w:r>
        </w:p>
        <w:p w:rsidR="00D24DB8" w:rsidRDefault="00D24DB8" w:rsidP="00D24DB8">
          <w:pPr>
            <w:pStyle w:val="Sinespaciado"/>
            <w:jc w:val="center"/>
          </w:pPr>
        </w:p>
        <w:p w:rsidR="00D24DB8" w:rsidRDefault="00D24DB8" w:rsidP="00D24DB8">
          <w:pPr>
            <w:pStyle w:val="Sinespaciado"/>
            <w:jc w:val="center"/>
          </w:pPr>
          <w:r>
            <w:t>INTEGRANTES:</w:t>
          </w:r>
        </w:p>
        <w:p w:rsidR="00D24DB8" w:rsidRDefault="00D24DB8" w:rsidP="00D24DB8">
          <w:pPr>
            <w:pStyle w:val="Sinespaciado"/>
            <w:jc w:val="center"/>
          </w:pPr>
          <w:r>
            <w:t>GONZALEZ ORNELAS MAYAVI SARAEL</w:t>
          </w:r>
        </w:p>
        <w:p w:rsidR="00D24DB8" w:rsidRDefault="00D24DB8" w:rsidP="00D24DB8">
          <w:pPr>
            <w:pStyle w:val="Sinespaciado"/>
            <w:jc w:val="center"/>
          </w:pPr>
          <w:r>
            <w:t>CHAVEZ MEDIAN JUAN PABLO</w:t>
          </w:r>
        </w:p>
        <w:p w:rsidR="00D24DB8" w:rsidRDefault="00D24DB8" w:rsidP="00D24DB8">
          <w:pPr>
            <w:pStyle w:val="Sinespaciado"/>
            <w:jc w:val="center"/>
          </w:pPr>
          <w:r>
            <w:t xml:space="preserve">GAONA DE LA CRUZ JORGE JAHIR </w:t>
          </w:r>
        </w:p>
        <w:p w:rsidR="00D24DB8" w:rsidRDefault="00D24DB8">
          <w:pPr>
            <w:pStyle w:val="Sinespaciado"/>
          </w:pPr>
        </w:p>
        <w:p w:rsidR="00D24DB8" w:rsidRDefault="00D24DB8"/>
        <w:p w:rsidR="00D24DB8" w:rsidRDefault="00D24DB8">
          <w:r>
            <w:br w:type="page"/>
          </w:r>
        </w:p>
      </w:sdtContent>
    </w:sdt>
    <w:p w:rsidR="008E353A" w:rsidRDefault="008E353A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OBJETIVO GENERAL:</w:t>
      </w:r>
    </w:p>
    <w:p w:rsidR="001F0F72" w:rsidRDefault="001F0F72" w:rsidP="001F0F72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Crear un proyecto en Net Bans que nos ayude a comprender más sobre los tipos de respiración celular y sus distintas etapas.</w:t>
      </w:r>
    </w:p>
    <w:p w:rsidR="008E353A" w:rsidRDefault="008E353A">
      <w:pPr>
        <w:rPr>
          <w:noProof/>
          <w:lang w:eastAsia="es-MX"/>
        </w:rPr>
      </w:pPr>
      <w:r>
        <w:rPr>
          <w:noProof/>
          <w:lang w:eastAsia="es-MX"/>
        </w:rPr>
        <w:t>OBJETIVOS ESPECIFICOS:</w:t>
      </w:r>
    </w:p>
    <w:p w:rsidR="001F0F72" w:rsidRDefault="001F0F72" w:rsidP="001F0F72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Explicar sobree el funcionamiento de cada tipo de respiracion usando una aplicación.</w:t>
      </w:r>
    </w:p>
    <w:p w:rsidR="001F0F72" w:rsidRDefault="001F0F72" w:rsidP="001F0F72">
      <w:pPr>
        <w:pStyle w:val="Prrafodelista"/>
        <w:numPr>
          <w:ilvl w:val="0"/>
          <w:numId w:val="1"/>
        </w:numPr>
        <w:rPr>
          <w:noProof/>
          <w:lang w:eastAsia="es-MX"/>
        </w:rPr>
      </w:pPr>
      <w:r>
        <w:rPr>
          <w:noProof/>
          <w:lang w:eastAsia="es-MX"/>
        </w:rPr>
        <w:t>Desarrollar un proyecto de sofware empleado el modelo en espiral y la P.O.O en java.</w:t>
      </w:r>
    </w:p>
    <w:p w:rsidR="008E353A" w:rsidRDefault="008E353A">
      <w:pPr>
        <w:rPr>
          <w:noProof/>
          <w:lang w:eastAsia="es-MX"/>
        </w:rPr>
      </w:pPr>
      <w:bookmarkStart w:id="0" w:name="_GoBack"/>
      <w:bookmarkEnd w:id="0"/>
    </w:p>
    <w:p w:rsidR="008E353A" w:rsidRDefault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Pr="008E353A" w:rsidRDefault="008E353A" w:rsidP="008E353A"/>
    <w:p w:rsidR="008E353A" w:rsidRDefault="008E353A" w:rsidP="008E353A"/>
    <w:p w:rsidR="008E353A" w:rsidRDefault="008E353A" w:rsidP="008E353A"/>
    <w:p w:rsidR="008E353A" w:rsidRDefault="008E353A">
      <w:r>
        <w:br w:type="page"/>
      </w:r>
    </w:p>
    <w:p w:rsidR="008E353A" w:rsidRDefault="008E353A" w:rsidP="008E353A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7F2DFEA6" wp14:editId="228F1474">
            <wp:simplePos x="0" y="0"/>
            <wp:positionH relativeFrom="column">
              <wp:posOffset>-641985</wp:posOffset>
            </wp:positionH>
            <wp:positionV relativeFrom="paragraph">
              <wp:posOffset>-13970</wp:posOffset>
            </wp:positionV>
            <wp:extent cx="6934200" cy="331851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6155" r="11545" b="13415"/>
                    <a:stretch/>
                  </pic:blipFill>
                  <pic:spPr bwMode="auto">
                    <a:xfrm>
                      <a:off x="0" y="0"/>
                      <a:ext cx="6934200" cy="331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B" w:rsidRDefault="008E353A" w:rsidP="008E353A">
      <w:pPr>
        <w:rPr>
          <w:lang w:eastAsia="es-MX"/>
        </w:rPr>
      </w:pP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FD507" wp14:editId="566C163A">
                <wp:simplePos x="0" y="0"/>
                <wp:positionH relativeFrom="column">
                  <wp:posOffset>1005840</wp:posOffset>
                </wp:positionH>
                <wp:positionV relativeFrom="paragraph">
                  <wp:posOffset>2548890</wp:posOffset>
                </wp:positionV>
                <wp:extent cx="0" cy="2533650"/>
                <wp:effectExtent l="133350" t="0" r="95250" b="5715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79.2pt;margin-top:200.7pt;width:0;height:1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" strokecolor="#00b0f0" strokeweight="2.25pt">
                <v:stroke endarrow="open"/>
              </v:shape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B21A6" wp14:editId="4496901B">
                <wp:simplePos x="0" y="0"/>
                <wp:positionH relativeFrom="column">
                  <wp:posOffset>186690</wp:posOffset>
                </wp:positionH>
                <wp:positionV relativeFrom="paragraph">
                  <wp:posOffset>5082540</wp:posOffset>
                </wp:positionV>
                <wp:extent cx="1647825" cy="1476375"/>
                <wp:effectExtent l="0" t="0" r="28575" b="28575"/>
                <wp:wrapNone/>
                <wp:docPr id="14" name="1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8E353A">
                            <w:pPr>
                              <w:jc w:val="center"/>
                            </w:pPr>
                            <w:r>
                              <w:t>ESTE BOTON TE MANDA A LOS NOMBRES DE LOS INTEGRANTES DEL LOS CREADORES DEL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4 Rectángulo redondeado" o:spid="_x0000_s1026" style="position:absolute;margin-left:14.7pt;margin-top:400.2pt;width:129.7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" fillcolor="#4f81bd [3204]" strokecolor="#243f60 [1604]" strokeweight="2pt">
                <v:textbox>
                  <w:txbxContent>
                    <w:p w:rsidR="00B94CA6" w:rsidRDefault="00B94CA6" w:rsidP="008E353A">
                      <w:pPr>
                        <w:jc w:val="center"/>
                      </w:pPr>
                      <w:r>
                        <w:t>ESTE BOTON TE MANDA A LOS NOMBRES DE LOS INTEGRANTES DEL LOS CREADORES DEL PROGRAMA.</w:t>
                      </w:r>
                    </w:p>
                  </w:txbxContent>
                </v:textbox>
              </v:roundrect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967A9" wp14:editId="136A8402">
                <wp:simplePos x="0" y="0"/>
                <wp:positionH relativeFrom="column">
                  <wp:posOffset>3272790</wp:posOffset>
                </wp:positionH>
                <wp:positionV relativeFrom="paragraph">
                  <wp:posOffset>4091940</wp:posOffset>
                </wp:positionV>
                <wp:extent cx="1647825" cy="990600"/>
                <wp:effectExtent l="0" t="0" r="28575" b="19050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8E353A">
                            <w:pPr>
                              <w:jc w:val="center"/>
                            </w:pPr>
                            <w:r>
                              <w:t>ESTA ES SOLO ES UNA IMAGEN PARA REFORZAR LA INVESTIGACION.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27" style="position:absolute;margin-left:257.7pt;margin-top:322.2pt;width:129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" fillcolor="#4f81bd [3204]" strokecolor="#243f60 [1604]" strokeweight="2pt">
                <v:textbox>
                  <w:txbxContent>
                    <w:p w:rsidR="00B94CA6" w:rsidRDefault="00B94CA6" w:rsidP="008E353A">
                      <w:pPr>
                        <w:jc w:val="center"/>
                      </w:pPr>
                      <w:r>
                        <w:t>ESTA ES SOLO ES UNA IMAGEN PARA REFORZAR LA INVESTIGACION.</w:t>
                      </w:r>
                    </w:p>
                  </w:txbxContent>
                </v:textbox>
              </v:roundrect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A75ED" wp14:editId="660ACDB4">
                <wp:simplePos x="0" y="0"/>
                <wp:positionH relativeFrom="column">
                  <wp:posOffset>1310640</wp:posOffset>
                </wp:positionH>
                <wp:positionV relativeFrom="paragraph">
                  <wp:posOffset>3882390</wp:posOffset>
                </wp:positionV>
                <wp:extent cx="1647825" cy="990600"/>
                <wp:effectExtent l="0" t="0" r="28575" b="1905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8E353A">
                            <w:pPr>
                              <w:jc w:val="center"/>
                            </w:pPr>
                            <w:r>
                              <w:t>ESTE BOTON DE DA LA OPCION DE SALIR COMPLETAMENTE DEL PROGRAMA.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28" style="position:absolute;margin-left:103.2pt;margin-top:305.7pt;width:129.7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8E353A">
                      <w:pPr>
                        <w:jc w:val="center"/>
                      </w:pPr>
                      <w:r>
                        <w:t>ESTE BOTON DE DA LA OPCION DE SALIR COMPLETAMENTE DEL PROGRAMA.</w:t>
                      </w:r>
                    </w:p>
                  </w:txbxContent>
                </v:textbox>
              </v:roundrect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1A475" wp14:editId="5BCF07A6">
                <wp:simplePos x="0" y="0"/>
                <wp:positionH relativeFrom="column">
                  <wp:posOffset>243840</wp:posOffset>
                </wp:positionH>
                <wp:positionV relativeFrom="paragraph">
                  <wp:posOffset>1805940</wp:posOffset>
                </wp:positionV>
                <wp:extent cx="0" cy="1609725"/>
                <wp:effectExtent l="133350" t="0" r="95250" b="4762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onector recto de flecha" o:spid="_x0000_s1026" type="#_x0000_t32" style="position:absolute;margin-left:19.2pt;margin-top:142.2pt;width:0;height:12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" strokecolor="#00b0f0" strokeweight="2.25pt">
                <v:stroke endarrow="open"/>
              </v:shape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23CB30" wp14:editId="0236B29A">
                <wp:simplePos x="0" y="0"/>
                <wp:positionH relativeFrom="column">
                  <wp:posOffset>-918210</wp:posOffset>
                </wp:positionH>
                <wp:positionV relativeFrom="paragraph">
                  <wp:posOffset>3415665</wp:posOffset>
                </wp:positionV>
                <wp:extent cx="1647825" cy="990600"/>
                <wp:effectExtent l="0" t="0" r="28575" b="1905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8E353A">
                            <w:pPr>
                              <w:jc w:val="center"/>
                            </w:pPr>
                            <w:r>
                              <w:t>ESTE ES LA INFORMACION GENERAL DE LA RESPIRACION CELULAR.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29" style="position:absolute;margin-left:-72.3pt;margin-top:268.95pt;width:129.75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" fillcolor="#4f81bd [3204]" strokecolor="#243f60 [1604]" strokeweight="2pt">
                <v:textbox>
                  <w:txbxContent>
                    <w:p w:rsidR="00B94CA6" w:rsidRDefault="00B94CA6" w:rsidP="008E353A">
                      <w:pPr>
                        <w:jc w:val="center"/>
                      </w:pPr>
                      <w:r>
                        <w:t>ESTE ES LA INFORMACION GENERAL DE LA RESPIRACION CELULAR.</w:t>
                      </w:r>
                    </w:p>
                  </w:txbxContent>
                </v:textbox>
              </v:roundrect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E142C" wp14:editId="2998BDE8">
                <wp:simplePos x="0" y="0"/>
                <wp:positionH relativeFrom="column">
                  <wp:posOffset>4139565</wp:posOffset>
                </wp:positionH>
                <wp:positionV relativeFrom="paragraph">
                  <wp:posOffset>2482215</wp:posOffset>
                </wp:positionV>
                <wp:extent cx="0" cy="1609725"/>
                <wp:effectExtent l="133350" t="0" r="95250" b="476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Conector recto de flecha" o:spid="_x0000_s1026" type="#_x0000_t32" style="position:absolute;margin-left:325.95pt;margin-top:195.45pt;width:0;height:12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" strokecolor="#00b0f0" strokeweight="2.25pt">
                <v:stroke endarrow="open"/>
              </v:shape>
            </w:pict>
          </mc:Fallback>
        </mc:AlternateContent>
      </w:r>
      <w:r w:rsidRPr="008E353A">
        <w:rPr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51517A" wp14:editId="56AFB9CB">
                <wp:simplePos x="0" y="0"/>
                <wp:positionH relativeFrom="column">
                  <wp:posOffset>2205990</wp:posOffset>
                </wp:positionH>
                <wp:positionV relativeFrom="paragraph">
                  <wp:posOffset>2272665</wp:posOffset>
                </wp:positionV>
                <wp:extent cx="0" cy="1609725"/>
                <wp:effectExtent l="133350" t="0" r="95250" b="476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Conector recto de flecha" o:spid="_x0000_s1026" type="#_x0000_t32" style="position:absolute;margin-left:173.7pt;margin-top:178.95pt;width:0;height:12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" strokecolor="#00b0f0" strokeweight="2.25pt">
                <v:stroke endarrow="open"/>
              </v:shape>
            </w:pict>
          </mc:Fallback>
        </mc:AlternateContent>
      </w: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Default="00B41EDB" w:rsidP="00B41EDB">
      <w:pPr>
        <w:rPr>
          <w:lang w:eastAsia="es-MX"/>
        </w:rPr>
      </w:pPr>
    </w:p>
    <w:p w:rsidR="00B41EDB" w:rsidRDefault="00B41EDB" w:rsidP="00B41EDB">
      <w:pPr>
        <w:tabs>
          <w:tab w:val="left" w:pos="3120"/>
        </w:tabs>
        <w:rPr>
          <w:lang w:eastAsia="es-MX"/>
        </w:rPr>
      </w:pPr>
      <w:r>
        <w:rPr>
          <w:lang w:eastAsia="es-MX"/>
        </w:rPr>
        <w:tab/>
      </w: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Pr="00B41EDB" w:rsidRDefault="00B41EDB" w:rsidP="00B41EDB">
      <w:pPr>
        <w:rPr>
          <w:lang w:eastAsia="es-MX"/>
        </w:rPr>
      </w:pPr>
    </w:p>
    <w:p w:rsidR="00B41EDB" w:rsidRDefault="00B41EDB" w:rsidP="00B41EDB">
      <w:pPr>
        <w:rPr>
          <w:lang w:eastAsia="es-MX"/>
        </w:rPr>
      </w:pPr>
    </w:p>
    <w:p w:rsidR="00B41EDB" w:rsidRDefault="00B41EDB" w:rsidP="00B41EDB">
      <w:pPr>
        <w:jc w:val="center"/>
        <w:rPr>
          <w:lang w:eastAsia="es-MX"/>
        </w:rPr>
      </w:pPr>
    </w:p>
    <w:p w:rsidR="00B41EDB" w:rsidRDefault="00B41EDB">
      <w:pPr>
        <w:rPr>
          <w:noProof/>
          <w:lang w:eastAsia="es-MX"/>
        </w:rPr>
      </w:pPr>
    </w:p>
    <w:p w:rsidR="00B41EDB" w:rsidRDefault="00B41EDB">
      <w:pPr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CE8FA5" wp14:editId="03696E95">
                <wp:simplePos x="0" y="0"/>
                <wp:positionH relativeFrom="column">
                  <wp:posOffset>2009140</wp:posOffset>
                </wp:positionH>
                <wp:positionV relativeFrom="paragraph">
                  <wp:posOffset>3561715</wp:posOffset>
                </wp:positionV>
                <wp:extent cx="3133725" cy="533400"/>
                <wp:effectExtent l="0" t="0" r="28575" b="1905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41EDB">
                            <w:pPr>
                              <w:jc w:val="center"/>
                            </w:pPr>
                            <w:r>
                              <w:t>ESTE BOTON TE MANDA A OTRA VENTANA QUE ES LA INFOMACION DE LA FERMENTACION.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0" style="position:absolute;margin-left:158.2pt;margin-top:280.45pt;width:246.75pt;height:4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B41EDB">
                      <w:pPr>
                        <w:jc w:val="center"/>
                      </w:pPr>
                      <w:r>
                        <w:t>ESTE BOTON TE MANDA A OTRA VENTANA QUE ES LA INFOMACION DE LA FERMENTACION.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C40219" wp14:editId="40916D39">
                <wp:simplePos x="0" y="0"/>
                <wp:positionH relativeFrom="column">
                  <wp:posOffset>889635</wp:posOffset>
                </wp:positionH>
                <wp:positionV relativeFrom="paragraph">
                  <wp:posOffset>3744595</wp:posOffset>
                </wp:positionV>
                <wp:extent cx="1123950" cy="0"/>
                <wp:effectExtent l="0" t="133350" r="0" b="13335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Conector recto de flecha" o:spid="_x0000_s1026" type="#_x0000_t32" style="position:absolute;margin-left:70.05pt;margin-top:294.85pt;width:88.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17EC2A" wp14:editId="7ECBD388">
                <wp:simplePos x="0" y="0"/>
                <wp:positionH relativeFrom="column">
                  <wp:posOffset>1680210</wp:posOffset>
                </wp:positionH>
                <wp:positionV relativeFrom="paragraph">
                  <wp:posOffset>2737485</wp:posOffset>
                </wp:positionV>
                <wp:extent cx="3133725" cy="723900"/>
                <wp:effectExtent l="0" t="0" r="28575" b="19050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41EDB">
                            <w:pPr>
                              <w:jc w:val="center"/>
                            </w:pPr>
                            <w:r>
                              <w:t>ESTE OTRO BOTON TE MANDA A OTRA VENTANA QUE ES LA INFORMACION DE LA RESPIRACION AEROBICA.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 Rectángulo redondeado" o:spid="_x0000_s1031" style="position:absolute;margin-left:132.3pt;margin-top:215.55pt;width:246.75pt;height:5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" fillcolor="#4f81bd [3204]" strokecolor="#243f60 [1604]" strokeweight="2pt">
                <v:textbox>
                  <w:txbxContent>
                    <w:p w:rsidR="00B94CA6" w:rsidRDefault="00B94CA6" w:rsidP="00B41EDB">
                      <w:pPr>
                        <w:jc w:val="center"/>
                      </w:pPr>
                      <w:r>
                        <w:t>ESTE OTRO BOTON TE MANDA A OTRA VENTANA QUE ES LA INFORMACION DE LA RESPIRACION AEROBICA.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F0529" wp14:editId="5FF5E05E">
                <wp:simplePos x="0" y="0"/>
                <wp:positionH relativeFrom="column">
                  <wp:posOffset>560705</wp:posOffset>
                </wp:positionH>
                <wp:positionV relativeFrom="paragraph">
                  <wp:posOffset>3123565</wp:posOffset>
                </wp:positionV>
                <wp:extent cx="1123950" cy="0"/>
                <wp:effectExtent l="0" t="133350" r="0" b="1333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Conector recto de flecha" o:spid="_x0000_s1026" type="#_x0000_t32" style="position:absolute;margin-left:44.15pt;margin-top:245.95pt;width:88.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D5455" wp14:editId="72892714">
                <wp:simplePos x="0" y="0"/>
                <wp:positionH relativeFrom="column">
                  <wp:posOffset>1861185</wp:posOffset>
                </wp:positionH>
                <wp:positionV relativeFrom="paragraph">
                  <wp:posOffset>1942465</wp:posOffset>
                </wp:positionV>
                <wp:extent cx="3133725" cy="723900"/>
                <wp:effectExtent l="0" t="0" r="28575" b="1905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41EDB">
                            <w:pPr>
                              <w:jc w:val="center"/>
                            </w:pPr>
                            <w:r>
                              <w:t>ESTE BOTON TE MANDA A UNA VENTANA SOBRE LA INFORMACION DE LA RESPIRACION ANAEROBICA.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1 Rectángulo redondeado" o:spid="_x0000_s1032" style="position:absolute;margin-left:146.55pt;margin-top:152.95pt;width:246.75pt;height:5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B41EDB">
                      <w:pPr>
                        <w:jc w:val="center"/>
                      </w:pPr>
                      <w:r>
                        <w:t>ESTE BOTON TE MANDA A UNA VENTANA SOBRE LA INFORMACION DE LA RESPIRACION ANAEROBICA.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D212E" wp14:editId="16DE9F61">
                <wp:simplePos x="0" y="0"/>
                <wp:positionH relativeFrom="column">
                  <wp:posOffset>741045</wp:posOffset>
                </wp:positionH>
                <wp:positionV relativeFrom="paragraph">
                  <wp:posOffset>2515870</wp:posOffset>
                </wp:positionV>
                <wp:extent cx="1123950" cy="0"/>
                <wp:effectExtent l="0" t="133350" r="0" b="13335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Conector recto de flecha" o:spid="_x0000_s1026" type="#_x0000_t32" style="position:absolute;margin-left:58.35pt;margin-top:198.1pt;width:88.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79744" behindDoc="0" locked="0" layoutInCell="1" allowOverlap="1" wp14:anchorId="75951285" wp14:editId="72F460B0">
            <wp:simplePos x="0" y="0"/>
            <wp:positionH relativeFrom="column">
              <wp:posOffset>-589280</wp:posOffset>
            </wp:positionH>
            <wp:positionV relativeFrom="paragraph">
              <wp:posOffset>2161540</wp:posOffset>
            </wp:positionV>
            <wp:extent cx="1708150" cy="1847850"/>
            <wp:effectExtent l="0" t="0" r="635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4" t="69395" r="73240" b="14453"/>
                    <a:stretch/>
                  </pic:blipFill>
                  <pic:spPr bwMode="auto">
                    <a:xfrm>
                      <a:off x="0" y="0"/>
                      <a:ext cx="170815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MX"/>
        </w:rPr>
        <w:br w:type="page"/>
      </w:r>
    </w:p>
    <w:p w:rsidR="00B41EDB" w:rsidRDefault="00B41EDB">
      <w:pPr>
        <w:rPr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91008" behindDoc="0" locked="0" layoutInCell="1" allowOverlap="1" wp14:anchorId="242E4131" wp14:editId="1D87B504">
            <wp:simplePos x="0" y="0"/>
            <wp:positionH relativeFrom="column">
              <wp:posOffset>-735149</wp:posOffset>
            </wp:positionH>
            <wp:positionV relativeFrom="paragraph">
              <wp:posOffset>-10946</wp:posOffset>
            </wp:positionV>
            <wp:extent cx="7077693" cy="3179563"/>
            <wp:effectExtent l="0" t="0" r="9525" b="190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5" t="21760" r="18856" b="26843"/>
                    <a:stretch/>
                  </pic:blipFill>
                  <pic:spPr bwMode="auto">
                    <a:xfrm>
                      <a:off x="0" y="0"/>
                      <a:ext cx="7077693" cy="317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EDB" w:rsidRDefault="00B41EDB">
      <w:pPr>
        <w:rPr>
          <w:lang w:eastAsia="es-MX"/>
        </w:rPr>
      </w:pPr>
    </w:p>
    <w:p w:rsidR="00B41EDB" w:rsidRDefault="00B41EDB" w:rsidP="00B41EDB">
      <w:pPr>
        <w:jc w:val="center"/>
        <w:rPr>
          <w:noProof/>
          <w:lang w:eastAsia="es-MX"/>
        </w:rPr>
      </w:pPr>
    </w:p>
    <w:p w:rsidR="00B94CA6" w:rsidRDefault="00D64A28" w:rsidP="00B41EDB">
      <w:pPr>
        <w:jc w:val="center"/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8901B2" wp14:editId="191305F9">
                <wp:simplePos x="0" y="0"/>
                <wp:positionH relativeFrom="column">
                  <wp:posOffset>4667250</wp:posOffset>
                </wp:positionH>
                <wp:positionV relativeFrom="paragraph">
                  <wp:posOffset>2543810</wp:posOffset>
                </wp:positionV>
                <wp:extent cx="1994535" cy="973455"/>
                <wp:effectExtent l="0" t="0" r="24765" b="17145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D64A28">
                            <w:pPr>
                              <w:jc w:val="center"/>
                            </w:pPr>
                            <w:r>
                              <w:t>ESTA ES UNA IMAGEN QUE TE AYUDA A REFORZAR LA INFORMACION DEL CUADRO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33" style="position:absolute;left:0;text-align:left;margin-left:367.5pt;margin-top:200.3pt;width:157.05pt;height:76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" fillcolor="#4f81bd [3204]" strokecolor="#243f60 [1604]" strokeweight="2pt">
                <v:textbox>
                  <w:txbxContent>
                    <w:p w:rsidR="00B94CA6" w:rsidRDefault="00B94CA6" w:rsidP="00D64A28">
                      <w:pPr>
                        <w:jc w:val="center"/>
                      </w:pPr>
                      <w:r>
                        <w:t>ESTA ES UNA IMAGEN QUE TE AYUDA A REFORZAR LA INFORMACION DEL CUADRO DE TEXTO.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D8E220" wp14:editId="60678FBC">
                <wp:simplePos x="0" y="0"/>
                <wp:positionH relativeFrom="column">
                  <wp:posOffset>2458085</wp:posOffset>
                </wp:positionH>
                <wp:positionV relativeFrom="paragraph">
                  <wp:posOffset>2983230</wp:posOffset>
                </wp:positionV>
                <wp:extent cx="1994535" cy="937895"/>
                <wp:effectExtent l="0" t="0" r="24765" b="14605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D64A28">
                            <w:pPr>
                              <w:jc w:val="center"/>
                            </w:pPr>
                            <w:r>
                              <w:t>ESTE BOTON TIENE EL OBJETIVO DE MANDARLO A LA PANTALLA DE INICIO DEL PROGRAMA.</w:t>
                            </w:r>
                          </w:p>
                          <w:p w:rsidR="00B94CA6" w:rsidRDefault="00B94CA6" w:rsidP="00D64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4" style="position:absolute;left:0;text-align:left;margin-left:193.55pt;margin-top:234.9pt;width:157.05pt;height:73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D64A28">
                      <w:pPr>
                        <w:jc w:val="center"/>
                      </w:pPr>
                      <w:r>
                        <w:t>ESTE BOTON TIENE EL OBJETIVO DE MANDARLO A LA PANTALLA DE INICIO DEL PROGRAMA.</w:t>
                      </w:r>
                    </w:p>
                    <w:p w:rsidR="00B94CA6" w:rsidRDefault="00B94CA6" w:rsidP="00D64A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96D3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01FC4A" wp14:editId="67383FF4">
                <wp:simplePos x="0" y="0"/>
                <wp:positionH relativeFrom="column">
                  <wp:posOffset>-474980</wp:posOffset>
                </wp:positionH>
                <wp:positionV relativeFrom="paragraph">
                  <wp:posOffset>2413000</wp:posOffset>
                </wp:positionV>
                <wp:extent cx="1994535" cy="1033145"/>
                <wp:effectExtent l="0" t="0" r="24765" b="1460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1033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296D31">
                            <w:pPr>
                              <w:jc w:val="center"/>
                            </w:pPr>
                            <w:r>
                              <w:t>ESTE CUADRO DE TEXTO TIENE LA INFORMACION DE LA RESPIRACION ANAEROBICA.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35" style="position:absolute;left:0;text-align:left;margin-left:-37.4pt;margin-top:190pt;width:157.05pt;height:81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296D31">
                      <w:pPr>
                        <w:jc w:val="center"/>
                      </w:pPr>
                      <w:r>
                        <w:t>ESTE CUADRO DE TEXTO TIENE LA INFORMACION DE LA RESPIRACION ANAEROBICA.</w:t>
                      </w:r>
                    </w:p>
                  </w:txbxContent>
                </v:textbox>
              </v:roundrect>
            </w:pict>
          </mc:Fallback>
        </mc:AlternateContent>
      </w:r>
      <w:r w:rsidR="00B41E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A5FC3" wp14:editId="6738A7A9">
                <wp:simplePos x="0" y="0"/>
                <wp:positionH relativeFrom="column">
                  <wp:posOffset>4153535</wp:posOffset>
                </wp:positionH>
                <wp:positionV relativeFrom="paragraph">
                  <wp:posOffset>1697990</wp:posOffset>
                </wp:positionV>
                <wp:extent cx="0" cy="1294130"/>
                <wp:effectExtent l="133350" t="0" r="95250" b="3937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327.05pt;margin-top:133.7pt;width:0;height:101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" strokecolor="#00b0f0" strokeweight="2.25pt">
                <v:stroke endarrow="open"/>
              </v:shape>
            </w:pict>
          </mc:Fallback>
        </mc:AlternateContent>
      </w:r>
      <w:r w:rsidR="00B41E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4E6EC" wp14:editId="1C9BAE20">
                <wp:simplePos x="0" y="0"/>
                <wp:positionH relativeFrom="column">
                  <wp:posOffset>344170</wp:posOffset>
                </wp:positionH>
                <wp:positionV relativeFrom="paragraph">
                  <wp:posOffset>1118416</wp:posOffset>
                </wp:positionV>
                <wp:extent cx="0" cy="1294130"/>
                <wp:effectExtent l="133350" t="0" r="95250" b="3937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27.1pt;margin-top:88.05pt;width:0;height:10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" strokecolor="#00b0f0" strokeweight="2.25pt">
                <v:stroke endarrow="open"/>
              </v:shape>
            </w:pict>
          </mc:Fallback>
        </mc:AlternateContent>
      </w:r>
      <w:r w:rsidR="00B41E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73B28E" wp14:editId="4095BC84">
                <wp:simplePos x="0" y="0"/>
                <wp:positionH relativeFrom="column">
                  <wp:posOffset>5992867</wp:posOffset>
                </wp:positionH>
                <wp:positionV relativeFrom="paragraph">
                  <wp:posOffset>1245161</wp:posOffset>
                </wp:positionV>
                <wp:extent cx="0" cy="1294130"/>
                <wp:effectExtent l="133350" t="0" r="95250" b="3937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4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471.9pt;margin-top:98.05pt;width:0;height:101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" strokecolor="#00b0f0" strokeweight="2.25pt">
                <v:stroke endarrow="open"/>
              </v:shape>
            </w:pict>
          </mc:Fallback>
        </mc:AlternateContent>
      </w: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Default="00B94CA6" w:rsidP="00B94CA6">
      <w:pPr>
        <w:rPr>
          <w:lang w:eastAsia="es-MX"/>
        </w:rPr>
      </w:pPr>
    </w:p>
    <w:p w:rsidR="00B94CA6" w:rsidRDefault="00B94CA6" w:rsidP="00B94CA6">
      <w:pPr>
        <w:rPr>
          <w:lang w:eastAsia="es-MX"/>
        </w:rPr>
      </w:pPr>
    </w:p>
    <w:p w:rsidR="00B94CA6" w:rsidRDefault="00B94CA6">
      <w:pPr>
        <w:rPr>
          <w:lang w:eastAsia="es-MX"/>
        </w:rPr>
      </w:pPr>
      <w:r>
        <w:rPr>
          <w:lang w:eastAsia="es-MX"/>
        </w:rPr>
        <w:br w:type="page"/>
      </w:r>
    </w:p>
    <w:p w:rsidR="00B94CA6" w:rsidRDefault="00B94CA6" w:rsidP="00B94CA6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03296" behindDoc="0" locked="0" layoutInCell="1" allowOverlap="1" wp14:anchorId="44FA0165" wp14:editId="46146AD7">
            <wp:simplePos x="0" y="0"/>
            <wp:positionH relativeFrom="column">
              <wp:posOffset>-783252</wp:posOffset>
            </wp:positionH>
            <wp:positionV relativeFrom="paragraph">
              <wp:posOffset>33531</wp:posOffset>
            </wp:positionV>
            <wp:extent cx="7184572" cy="413421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1" t="23637" r="37924" b="30594"/>
                    <a:stretch/>
                  </pic:blipFill>
                  <pic:spPr bwMode="auto">
                    <a:xfrm>
                      <a:off x="0" y="0"/>
                      <a:ext cx="7183348" cy="413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CA6" w:rsidRDefault="00B94CA6" w:rsidP="00B94CA6">
      <w:pPr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F1FD53" wp14:editId="28903D68">
                <wp:simplePos x="0" y="0"/>
                <wp:positionH relativeFrom="column">
                  <wp:posOffset>-878254</wp:posOffset>
                </wp:positionH>
                <wp:positionV relativeFrom="paragraph">
                  <wp:posOffset>4899833</wp:posOffset>
                </wp:positionV>
                <wp:extent cx="1994535" cy="831273"/>
                <wp:effectExtent l="0" t="0" r="24765" b="26035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831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94CA6">
                            <w:pPr>
                              <w:jc w:val="center"/>
                            </w:pPr>
                            <w:r>
                              <w:t>ESTE CUADRO DE TEXTO TIENE LA INFORMACION DE LA RESPIRACION AEROBICA.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36" style="position:absolute;margin-left:-69.15pt;margin-top:385.8pt;width:157.05pt;height:65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" fillcolor="#4f81bd [3204]" strokecolor="#243f60 [1604]" strokeweight="2pt">
                <v:textbox>
                  <w:txbxContent>
                    <w:p w:rsidR="00B94CA6" w:rsidRDefault="00B94CA6" w:rsidP="00B94CA6">
                      <w:pPr>
                        <w:jc w:val="center"/>
                      </w:pPr>
                      <w:r>
                        <w:t>ESTE CUADRO DE TEXTO TIENE LA INFORMACION DE LA RESPIRACION AEROBICA.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01110D" wp14:editId="36F7D479">
                <wp:simplePos x="0" y="0"/>
                <wp:positionH relativeFrom="column">
                  <wp:posOffset>4628515</wp:posOffset>
                </wp:positionH>
                <wp:positionV relativeFrom="paragraph">
                  <wp:posOffset>4626610</wp:posOffset>
                </wp:positionV>
                <wp:extent cx="1994535" cy="973455"/>
                <wp:effectExtent l="0" t="0" r="24765" b="17145"/>
                <wp:wrapNone/>
                <wp:docPr id="37" name="3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94CA6">
                            <w:pPr>
                              <w:jc w:val="center"/>
                            </w:pPr>
                            <w:r>
                              <w:t>ESTA ES UNA IMAGEN QUE TE AYUDA A REFORZAR LA INFORMACION DEL CUADRO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 Rectángulo redondeado" o:spid="_x0000_s1037" style="position:absolute;margin-left:364.45pt;margin-top:364.3pt;width:157.05pt;height:76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" fillcolor="#4f81bd [3204]" strokecolor="#243f60 [1604]" strokeweight="2pt">
                <v:textbox>
                  <w:txbxContent>
                    <w:p w:rsidR="00B94CA6" w:rsidRDefault="00B94CA6" w:rsidP="00B94CA6">
                      <w:pPr>
                        <w:jc w:val="center"/>
                      </w:pPr>
                      <w:r>
                        <w:t>ESTA ES UNA IMAGEN QUE TE AYUDA A REFORZAR LA INFORMACION DEL CUADRO DE TEXTO.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A8CCEC" wp14:editId="32CA4D35">
                <wp:simplePos x="0" y="0"/>
                <wp:positionH relativeFrom="column">
                  <wp:posOffset>4741793</wp:posOffset>
                </wp:positionH>
                <wp:positionV relativeFrom="paragraph">
                  <wp:posOffset>3477548</wp:posOffset>
                </wp:positionV>
                <wp:extent cx="2285571" cy="12700"/>
                <wp:effectExtent l="31433" t="6667" r="70167" b="51118"/>
                <wp:wrapNone/>
                <wp:docPr id="35" name="35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285571" cy="127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5 Conector curvado" o:spid="_x0000_s1026" type="#_x0000_t38" style="position:absolute;margin-left:373.35pt;margin-top:273.8pt;width:179.95pt;height:1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" adj="10800" strokecolor="#00b0f0" strokeweight="1.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00AB12" wp14:editId="32AF8996">
                <wp:simplePos x="0" y="0"/>
                <wp:positionH relativeFrom="column">
                  <wp:posOffset>1422400</wp:posOffset>
                </wp:positionH>
                <wp:positionV relativeFrom="paragraph">
                  <wp:posOffset>4349750</wp:posOffset>
                </wp:positionV>
                <wp:extent cx="1994535" cy="937895"/>
                <wp:effectExtent l="0" t="0" r="24765" b="14605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CA6" w:rsidRDefault="00B94CA6" w:rsidP="00B94CA6">
                            <w:pPr>
                              <w:jc w:val="center"/>
                            </w:pPr>
                            <w:r>
                              <w:t>ESTE BOTON TIENE EL OBJETIVO DE MANDARLO A LA PANTALLA DE INICIO DEL PROGRAMA.</w:t>
                            </w:r>
                          </w:p>
                          <w:p w:rsidR="00B94CA6" w:rsidRDefault="00B94CA6" w:rsidP="00B94C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38" style="position:absolute;margin-left:112pt;margin-top:342.5pt;width:157.05pt;height:73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" fillcolor="#4f81bd [3204]" strokecolor="#243f60 [1604]" strokeweight="2pt">
                <v:textbox>
                  <w:txbxContent>
                    <w:p w:rsidR="00B94CA6" w:rsidRDefault="00B94CA6" w:rsidP="00B94CA6">
                      <w:pPr>
                        <w:jc w:val="center"/>
                      </w:pPr>
                      <w:r>
                        <w:t>ESTE BOTON TIENE EL OBJETIVO DE MANDARLO A LA PANTALLA DE INICIO DEL PROGRAMA.</w:t>
                      </w:r>
                    </w:p>
                    <w:p w:rsidR="00B94CA6" w:rsidRDefault="00B94CA6" w:rsidP="00B94C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3E143D" wp14:editId="4F9B2C58">
                <wp:simplePos x="0" y="0"/>
                <wp:positionH relativeFrom="column">
                  <wp:posOffset>3420613</wp:posOffset>
                </wp:positionH>
                <wp:positionV relativeFrom="paragraph">
                  <wp:posOffset>2999781</wp:posOffset>
                </wp:positionV>
                <wp:extent cx="1092530" cy="1828800"/>
                <wp:effectExtent l="38100" t="19050" r="12700" b="133350"/>
                <wp:wrapNone/>
                <wp:docPr id="38" name="38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530" cy="18288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8 Conector angular" o:spid="_x0000_s1026" type="#_x0000_t34" style="position:absolute;margin-left:269.35pt;margin-top:236.2pt;width:86.05pt;height:2in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E97949" wp14:editId="38DE910E">
                <wp:simplePos x="0" y="0"/>
                <wp:positionH relativeFrom="column">
                  <wp:posOffset>35634</wp:posOffset>
                </wp:positionH>
                <wp:positionV relativeFrom="paragraph">
                  <wp:posOffset>2928529</wp:posOffset>
                </wp:positionV>
                <wp:extent cx="0" cy="1971040"/>
                <wp:effectExtent l="133350" t="0" r="133350" b="4826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0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 Conector recto de flecha" o:spid="_x0000_s1026" type="#_x0000_t32" style="position:absolute;margin-left:2.8pt;margin-top:230.6pt;width:0;height:155.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" strokecolor="#00b0f0" strokeweight="2.25pt">
                <v:stroke endarrow="open"/>
              </v:shape>
            </w:pict>
          </mc:Fallback>
        </mc:AlternateContent>
      </w: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Pr="00B94CA6" w:rsidRDefault="00B94CA6" w:rsidP="00B94CA6">
      <w:pPr>
        <w:rPr>
          <w:lang w:eastAsia="es-MX"/>
        </w:rPr>
      </w:pPr>
    </w:p>
    <w:p w:rsidR="00B94CA6" w:rsidRDefault="00B94CA6" w:rsidP="00B94CA6">
      <w:pPr>
        <w:tabs>
          <w:tab w:val="left" w:pos="1851"/>
        </w:tabs>
        <w:rPr>
          <w:lang w:eastAsia="es-MX"/>
        </w:rPr>
      </w:pPr>
      <w:r>
        <w:rPr>
          <w:lang w:eastAsia="es-MX"/>
        </w:rPr>
        <w:tab/>
      </w:r>
    </w:p>
    <w:p w:rsidR="00B94CA6" w:rsidRDefault="00B94CA6" w:rsidP="00B94CA6">
      <w:pPr>
        <w:tabs>
          <w:tab w:val="left" w:pos="1851"/>
        </w:tabs>
        <w:rPr>
          <w:lang w:eastAsia="es-MX"/>
        </w:rPr>
      </w:pPr>
    </w:p>
    <w:p w:rsidR="00B94CA6" w:rsidRDefault="00B94CA6" w:rsidP="00B94CA6">
      <w:pPr>
        <w:tabs>
          <w:tab w:val="left" w:pos="1851"/>
        </w:tabs>
        <w:rPr>
          <w:lang w:eastAsia="es-MX"/>
        </w:rPr>
      </w:pPr>
    </w:p>
    <w:p w:rsidR="00B94CA6" w:rsidRDefault="00B94CA6">
      <w:pPr>
        <w:rPr>
          <w:lang w:eastAsia="es-MX"/>
        </w:rPr>
      </w:pPr>
      <w:r>
        <w:rPr>
          <w:lang w:eastAsia="es-MX"/>
        </w:rPr>
        <w:br w:type="page"/>
      </w:r>
    </w:p>
    <w:p w:rsidR="0052054B" w:rsidRDefault="0052054B" w:rsidP="00B94CA6">
      <w:pPr>
        <w:tabs>
          <w:tab w:val="left" w:pos="1851"/>
        </w:tabs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15584" behindDoc="0" locked="0" layoutInCell="1" allowOverlap="1" wp14:anchorId="0C69F563" wp14:editId="57F789D7">
            <wp:simplePos x="0" y="0"/>
            <wp:positionH relativeFrom="column">
              <wp:posOffset>-842629</wp:posOffset>
            </wp:positionH>
            <wp:positionV relativeFrom="paragraph">
              <wp:posOffset>-85222</wp:posOffset>
            </wp:positionV>
            <wp:extent cx="7323048" cy="312321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t="24012" r="24416" b="31223"/>
                    <a:stretch/>
                  </pic:blipFill>
                  <pic:spPr bwMode="auto">
                    <a:xfrm>
                      <a:off x="0" y="0"/>
                      <a:ext cx="7322117" cy="31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714" w:rsidRDefault="0052054B" w:rsidP="00B94CA6">
      <w:pPr>
        <w:tabs>
          <w:tab w:val="left" w:pos="1851"/>
        </w:tabs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10EF3D" wp14:editId="61B6F304">
                <wp:simplePos x="0" y="0"/>
                <wp:positionH relativeFrom="column">
                  <wp:posOffset>4593079</wp:posOffset>
                </wp:positionH>
                <wp:positionV relativeFrom="paragraph">
                  <wp:posOffset>3447143</wp:posOffset>
                </wp:positionV>
                <wp:extent cx="1994535" cy="973455"/>
                <wp:effectExtent l="0" t="0" r="24765" b="17145"/>
                <wp:wrapNone/>
                <wp:docPr id="46" name="4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73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54B" w:rsidRDefault="0052054B" w:rsidP="0052054B">
                            <w:pPr>
                              <w:jc w:val="center"/>
                            </w:pPr>
                            <w:r>
                              <w:t>ESTA ES UNA IMAGEN QUE TE AYUDA A REFORZAR LA INFORMACION DEL CUADRO DE TEXTO.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6 Rectángulo redondeado" o:spid="_x0000_s1039" style="position:absolute;margin-left:361.65pt;margin-top:271.45pt;width:157.05pt;height:76.6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" fillcolor="#4f81bd [3204]" strokecolor="#243f60 [1604]" strokeweight="2pt">
                <v:textbox>
                  <w:txbxContent>
                    <w:p w:rsidR="0052054B" w:rsidRDefault="0052054B" w:rsidP="0052054B">
                      <w:pPr>
                        <w:jc w:val="center"/>
                      </w:pPr>
                      <w:r>
                        <w:t>ESTA ES UNA IMAGEN QUE TE AYUDA A REFORZAR LA INFORMACION DEL CUADRO DE TEXTO.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A4892" wp14:editId="046ED8C4">
                <wp:simplePos x="0" y="0"/>
                <wp:positionH relativeFrom="column">
                  <wp:posOffset>1788556</wp:posOffset>
                </wp:positionH>
                <wp:positionV relativeFrom="paragraph">
                  <wp:posOffset>3326493</wp:posOffset>
                </wp:positionV>
                <wp:extent cx="1994535" cy="937895"/>
                <wp:effectExtent l="0" t="0" r="24765" b="14605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54B" w:rsidRDefault="0052054B" w:rsidP="0052054B">
                            <w:pPr>
                              <w:jc w:val="center"/>
                            </w:pPr>
                            <w:r>
                              <w:t>ESTE BOTON TIENE EL OBJETIVO DE MANDARLO A LA PANTALLA DE INICIO DEL PROGRAMA.</w:t>
                            </w:r>
                          </w:p>
                          <w:p w:rsidR="0052054B" w:rsidRDefault="0052054B" w:rsidP="005205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5 Rectángulo redondeado" o:spid="_x0000_s1040" style="position:absolute;margin-left:140.85pt;margin-top:261.95pt;width:157.05pt;height:73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" fillcolor="#4f81bd [3204]" strokecolor="#243f60 [1604]" strokeweight="2pt">
                <v:textbox>
                  <w:txbxContent>
                    <w:p w:rsidR="0052054B" w:rsidRDefault="0052054B" w:rsidP="0052054B">
                      <w:pPr>
                        <w:jc w:val="center"/>
                      </w:pPr>
                      <w:r>
                        <w:t>ESTE BOTON TIENE EL OBJETIVO DE MANDARLO A LA PANTALLA DE INICIO DEL PROGRAMA.</w:t>
                      </w:r>
                    </w:p>
                    <w:p w:rsidR="0052054B" w:rsidRDefault="0052054B" w:rsidP="005205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FFECA3" wp14:editId="2025EDA0">
                <wp:simplePos x="0" y="0"/>
                <wp:positionH relativeFrom="column">
                  <wp:posOffset>-844559</wp:posOffset>
                </wp:positionH>
                <wp:positionV relativeFrom="paragraph">
                  <wp:posOffset>3792666</wp:posOffset>
                </wp:positionV>
                <wp:extent cx="1994535" cy="831273"/>
                <wp:effectExtent l="0" t="0" r="24765" b="26035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831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54B" w:rsidRDefault="0052054B" w:rsidP="0052054B">
                            <w:pPr>
                              <w:jc w:val="center"/>
                            </w:pPr>
                            <w:r>
                              <w:t xml:space="preserve">ESTE CUADRO DE TEXTO TIENE </w:t>
                            </w:r>
                            <w:r>
                              <w:t>LA INFORMACION DE LA FREMENTACION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4 Rectángulo redondeado" o:spid="_x0000_s1041" style="position:absolute;margin-left:-66.5pt;margin-top:298.65pt;width:157.05pt;height:65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" fillcolor="#4f81bd [3204]" strokecolor="#243f60 [1604]" strokeweight="2pt">
                <v:textbox>
                  <w:txbxContent>
                    <w:p w:rsidR="0052054B" w:rsidRDefault="0052054B" w:rsidP="0052054B">
                      <w:pPr>
                        <w:jc w:val="center"/>
                      </w:pPr>
                      <w:r>
                        <w:t xml:space="preserve">ESTE CUADRO DE TEXTO TIENE </w:t>
                      </w:r>
                      <w:r>
                        <w:t>LA INFORMACION DE LA FREMENTACION</w:t>
                      </w:r>
                      <w: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3717496</wp:posOffset>
                </wp:positionH>
                <wp:positionV relativeFrom="paragraph">
                  <wp:posOffset>2216010</wp:posOffset>
                </wp:positionV>
                <wp:extent cx="878774" cy="1578808"/>
                <wp:effectExtent l="38100" t="19050" r="17145" b="135890"/>
                <wp:wrapNone/>
                <wp:docPr id="43" name="4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774" cy="1578808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3 Conector angular" o:spid="_x0000_s1026" type="#_x0000_t34" style="position:absolute;margin-left:292.7pt;margin-top:174.5pt;width:69.2pt;height:124.3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300D49" wp14:editId="0D7A9785">
                <wp:simplePos x="0" y="0"/>
                <wp:positionH relativeFrom="column">
                  <wp:posOffset>6199439</wp:posOffset>
                </wp:positionH>
                <wp:positionV relativeFrom="paragraph">
                  <wp:posOffset>1420363</wp:posOffset>
                </wp:positionV>
                <wp:extent cx="0" cy="2030681"/>
                <wp:effectExtent l="133350" t="0" r="76200" b="4635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06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488.15pt;margin-top:111.85pt;width:0;height:159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1E0B3" wp14:editId="5C35F2F1">
                <wp:simplePos x="0" y="0"/>
                <wp:positionH relativeFrom="column">
                  <wp:posOffset>24270</wp:posOffset>
                </wp:positionH>
                <wp:positionV relativeFrom="paragraph">
                  <wp:posOffset>2322888</wp:posOffset>
                </wp:positionV>
                <wp:extent cx="0" cy="1471930"/>
                <wp:effectExtent l="133350" t="0" r="57150" b="5207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19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1 Conector recto de flecha" o:spid="_x0000_s1026" type="#_x0000_t32" style="position:absolute;margin-left:1.9pt;margin-top:182.9pt;width:0;height:115.9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" strokecolor="#00b0f0" strokeweight="2.25pt">
                <v:stroke endarrow="open"/>
              </v:shape>
            </w:pict>
          </mc:Fallback>
        </mc:AlternateContent>
      </w: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Pr="00A30714" w:rsidRDefault="00A30714" w:rsidP="00A30714">
      <w:pPr>
        <w:rPr>
          <w:lang w:eastAsia="es-MX"/>
        </w:rPr>
      </w:pPr>
    </w:p>
    <w:p w:rsidR="00A30714" w:rsidRDefault="00A30714" w:rsidP="00A30714">
      <w:pPr>
        <w:rPr>
          <w:lang w:eastAsia="es-MX"/>
        </w:rPr>
      </w:pPr>
    </w:p>
    <w:p w:rsidR="00A30714" w:rsidRDefault="00A30714" w:rsidP="00A30714">
      <w:pPr>
        <w:tabs>
          <w:tab w:val="left" w:pos="1889"/>
        </w:tabs>
        <w:rPr>
          <w:lang w:eastAsia="es-MX"/>
        </w:rPr>
      </w:pPr>
      <w:r>
        <w:rPr>
          <w:lang w:eastAsia="es-MX"/>
        </w:rPr>
        <w:tab/>
      </w:r>
    </w:p>
    <w:p w:rsidR="00A30714" w:rsidRDefault="00A30714">
      <w:pPr>
        <w:rPr>
          <w:lang w:eastAsia="es-MX"/>
        </w:rPr>
      </w:pPr>
      <w:r>
        <w:rPr>
          <w:lang w:eastAsia="es-MX"/>
        </w:rPr>
        <w:br w:type="page"/>
      </w:r>
    </w:p>
    <w:p w:rsidR="00A30714" w:rsidRDefault="00A30714" w:rsidP="00A30714">
      <w:pPr>
        <w:tabs>
          <w:tab w:val="left" w:pos="1889"/>
        </w:tabs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726848" behindDoc="0" locked="0" layoutInCell="1" allowOverlap="1" wp14:anchorId="7F5EF109" wp14:editId="7851EF76">
            <wp:simplePos x="0" y="0"/>
            <wp:positionH relativeFrom="column">
              <wp:posOffset>831866</wp:posOffset>
            </wp:positionH>
            <wp:positionV relativeFrom="paragraph">
              <wp:posOffset>-1905</wp:posOffset>
            </wp:positionV>
            <wp:extent cx="3669475" cy="2745765"/>
            <wp:effectExtent l="0" t="0" r="7620" b="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8" t="23260" r="52034" b="35361"/>
                    <a:stretch/>
                  </pic:blipFill>
                  <pic:spPr bwMode="auto">
                    <a:xfrm>
                      <a:off x="0" y="0"/>
                      <a:ext cx="3669475" cy="274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714" w:rsidRDefault="00A30714" w:rsidP="00A30714">
      <w:pPr>
        <w:tabs>
          <w:tab w:val="left" w:pos="1889"/>
        </w:tabs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696DE5" wp14:editId="2CA9A95C">
                <wp:simplePos x="0" y="0"/>
                <wp:positionH relativeFrom="column">
                  <wp:posOffset>-432930</wp:posOffset>
                </wp:positionH>
                <wp:positionV relativeFrom="paragraph">
                  <wp:posOffset>274394</wp:posOffset>
                </wp:positionV>
                <wp:extent cx="4168140" cy="5260340"/>
                <wp:effectExtent l="44450" t="12700" r="0" b="0"/>
                <wp:wrapNone/>
                <wp:docPr id="50" name="50 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68140" cy="5260340"/>
                        </a:xfrm>
                        <a:prstGeom prst="arc">
                          <a:avLst>
                            <a:gd name="adj1" fmla="val 13669659"/>
                            <a:gd name="adj2" fmla="val 0"/>
                          </a:avLst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Arco" o:spid="_x0000_s1026" style="position:absolute;margin-left:-34.1pt;margin-top:21.6pt;width:328.2pt;height:414.2pt;rotation:-9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68140,526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" path="m515423,898515nsc1163778,-36934,2242472,-271971,3101830,334961v658457,465043,1066310,1342939,1066310,2295210l2084070,2630170,515423,898515xem515423,898515nfc1163778,-36934,2242472,-271971,3101830,334961v658457,465043,1066310,1342939,1066310,2295210e" filled="f" strokecolor="#00b0f0" strokeweight="2.25pt">
                <v:path arrowok="t" o:connecttype="custom" o:connectlocs="515423,898515;3101830,334961;4168140,2630171" o:connectangles="0,0,0"/>
              </v:shape>
            </w:pict>
          </mc:Fallback>
        </mc:AlternateContent>
      </w:r>
    </w:p>
    <w:p w:rsidR="00B94CA6" w:rsidRPr="00A30714" w:rsidRDefault="00A30714" w:rsidP="00A30714">
      <w:pPr>
        <w:tabs>
          <w:tab w:val="left" w:pos="1889"/>
        </w:tabs>
        <w:rPr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A1392" wp14:editId="301DA8B3">
                <wp:simplePos x="0" y="0"/>
                <wp:positionH relativeFrom="column">
                  <wp:posOffset>2011812</wp:posOffset>
                </wp:positionH>
                <wp:positionV relativeFrom="paragraph">
                  <wp:posOffset>2693068</wp:posOffset>
                </wp:positionV>
                <wp:extent cx="1994535" cy="937895"/>
                <wp:effectExtent l="0" t="0" r="24765" b="14605"/>
                <wp:wrapNone/>
                <wp:docPr id="54" name="5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535" cy="937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714" w:rsidRDefault="00A30714" w:rsidP="00A30714">
                            <w:pPr>
                              <w:jc w:val="center"/>
                            </w:pPr>
                            <w:r>
                              <w:t>ESTE BOTON TIENE EL OBJETIVO DE MANDARLO A LA PANTALLA DE INICIO DEL PROGRAMA.</w:t>
                            </w:r>
                          </w:p>
                          <w:p w:rsidR="00A30714" w:rsidRDefault="00A30714" w:rsidP="00A30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4 Rectángulo redondeado" o:spid="_x0000_s1042" style="position:absolute;margin-left:158.4pt;margin-top:212.05pt;width:157.05pt;height:73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" fillcolor="#4f81bd [3204]" strokecolor="#243f60 [1604]" strokeweight="2pt">
                <v:textbox>
                  <w:txbxContent>
                    <w:p w:rsidR="00A30714" w:rsidRDefault="00A30714" w:rsidP="00A30714">
                      <w:pPr>
                        <w:jc w:val="center"/>
                      </w:pPr>
                      <w:r>
                        <w:t>ESTE BOTON TIENE EL OBJETIVO DE MANDARLO A LA PANTALLA DE INICIO DEL PROGRAMA.</w:t>
                      </w:r>
                    </w:p>
                    <w:p w:rsidR="00A30714" w:rsidRDefault="00A30714" w:rsidP="00A307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2993101</wp:posOffset>
                </wp:positionH>
                <wp:positionV relativeFrom="paragraph">
                  <wp:posOffset>1608421</wp:posOffset>
                </wp:positionV>
                <wp:extent cx="0" cy="1080655"/>
                <wp:effectExtent l="133350" t="0" r="133350" b="4381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2 Conector recto de flecha" o:spid="_x0000_s1026" type="#_x0000_t32" style="position:absolute;margin-left:235.7pt;margin-top:126.65pt;width:0;height:85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" strokecolor="#00b0f0" strokeweight="2.25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D2AFE6" wp14:editId="03B2F69B">
                <wp:simplePos x="0" y="0"/>
                <wp:positionH relativeFrom="column">
                  <wp:posOffset>-23231</wp:posOffset>
                </wp:positionH>
                <wp:positionV relativeFrom="paragraph">
                  <wp:posOffset>3627227</wp:posOffset>
                </wp:positionV>
                <wp:extent cx="1816925" cy="1187533"/>
                <wp:effectExtent l="0" t="0" r="12065" b="12700"/>
                <wp:wrapNone/>
                <wp:docPr id="51" name="5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1187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714" w:rsidRDefault="00A30714" w:rsidP="00A30714">
                            <w:pPr>
                              <w:jc w:val="center"/>
                            </w:pPr>
                            <w:r>
                              <w:t xml:space="preserve">ESTE CUADRO DE TEXTO CONTIENE LOS NOMBRES DE LOS TRES INTEGRANTES DEL EQUIPO.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1 Rectángulo redondeado" o:spid="_x0000_s1043" style="position:absolute;margin-left:-1.85pt;margin-top:285.6pt;width:143.05pt;height:93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" fillcolor="#4f81bd [3204]" strokecolor="#243f60 [1604]" strokeweight="2pt">
                <v:textbox>
                  <w:txbxContent>
                    <w:p w:rsidR="00A30714" w:rsidRDefault="00A30714" w:rsidP="00A30714">
                      <w:pPr>
                        <w:jc w:val="center"/>
                      </w:pPr>
                      <w:r>
                        <w:t xml:space="preserve">ESTE CUADRO DE TEXTO CONTIENE LOS NOMBRES DE LOS TRES INTEGRANTES DEL EQUIPO.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94CA6" w:rsidRPr="00A30714" w:rsidSect="00D24DB8">
      <w:head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A6" w:rsidRDefault="00B94CA6" w:rsidP="008E353A">
      <w:pPr>
        <w:spacing w:after="0" w:line="240" w:lineRule="auto"/>
      </w:pPr>
      <w:r>
        <w:separator/>
      </w:r>
    </w:p>
  </w:endnote>
  <w:endnote w:type="continuationSeparator" w:id="0">
    <w:p w:rsidR="00B94CA6" w:rsidRDefault="00B94CA6" w:rsidP="008E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A6" w:rsidRDefault="00B94CA6" w:rsidP="008E353A">
      <w:pPr>
        <w:spacing w:after="0" w:line="240" w:lineRule="auto"/>
      </w:pPr>
      <w:r>
        <w:separator/>
      </w:r>
    </w:p>
  </w:footnote>
  <w:footnote w:type="continuationSeparator" w:id="0">
    <w:p w:rsidR="00B94CA6" w:rsidRDefault="00B94CA6" w:rsidP="008E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B54D6E3E01B74AA29158D0F87BCCB4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4CA6" w:rsidRDefault="00B94CA6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MANUAL DE USUARIO.</w:t>
        </w:r>
      </w:p>
    </w:sdtContent>
  </w:sdt>
  <w:p w:rsidR="00B94CA6" w:rsidRDefault="00B94CA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544"/>
    <w:multiLevelType w:val="hybridMultilevel"/>
    <w:tmpl w:val="FF7CF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17613"/>
    <w:multiLevelType w:val="hybridMultilevel"/>
    <w:tmpl w:val="F78AE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B8"/>
    <w:rsid w:val="001F0F72"/>
    <w:rsid w:val="00296D31"/>
    <w:rsid w:val="003C1B13"/>
    <w:rsid w:val="0052054B"/>
    <w:rsid w:val="008E353A"/>
    <w:rsid w:val="00A30714"/>
    <w:rsid w:val="00B41EDB"/>
    <w:rsid w:val="00B44AB0"/>
    <w:rsid w:val="00B94CA6"/>
    <w:rsid w:val="00D24DB8"/>
    <w:rsid w:val="00D64A28"/>
    <w:rsid w:val="00F5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4D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4DB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D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3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53A"/>
  </w:style>
  <w:style w:type="paragraph" w:styleId="Piedepgina">
    <w:name w:val="footer"/>
    <w:basedOn w:val="Normal"/>
    <w:link w:val="PiedepginaCar"/>
    <w:uiPriority w:val="99"/>
    <w:unhideWhenUsed/>
    <w:rsid w:val="008E3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53A"/>
  </w:style>
  <w:style w:type="paragraph" w:styleId="Prrafodelista">
    <w:name w:val="List Paragraph"/>
    <w:basedOn w:val="Normal"/>
    <w:uiPriority w:val="34"/>
    <w:qFormat/>
    <w:rsid w:val="001F0F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4D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4DB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D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E3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53A"/>
  </w:style>
  <w:style w:type="paragraph" w:styleId="Piedepgina">
    <w:name w:val="footer"/>
    <w:basedOn w:val="Normal"/>
    <w:link w:val="PiedepginaCar"/>
    <w:uiPriority w:val="99"/>
    <w:unhideWhenUsed/>
    <w:rsid w:val="008E35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53A"/>
  </w:style>
  <w:style w:type="paragraph" w:styleId="Prrafodelista">
    <w:name w:val="List Paragraph"/>
    <w:basedOn w:val="Normal"/>
    <w:uiPriority w:val="34"/>
    <w:qFormat/>
    <w:rsid w:val="001F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97552688A54206B847B01D3A408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3A1C-DB7F-44E5-901F-6B78732C6422}"/>
      </w:docPartPr>
      <w:docPartBody>
        <w:p w:rsidR="00451F72" w:rsidRDefault="00451F72" w:rsidP="00451F72">
          <w:pPr>
            <w:pStyle w:val="3E97552688A54206B847B01D3A408996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5910D5DF7EDD4898B563BB1C4775E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3D46-324F-4B65-9091-2FAFC1A5BE59}"/>
      </w:docPartPr>
      <w:docPartBody>
        <w:p w:rsidR="00451F72" w:rsidRDefault="00451F72" w:rsidP="00451F72">
          <w:pPr>
            <w:pStyle w:val="5910D5DF7EDD4898B563BB1C4775ED12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B54D6E3E01B74AA29158D0F87BCCB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A5824-6584-4471-A521-EBFF75FEA881}"/>
      </w:docPartPr>
      <w:docPartBody>
        <w:p w:rsidR="00451F72" w:rsidRDefault="00451F72" w:rsidP="00451F72">
          <w:pPr>
            <w:pStyle w:val="B54D6E3E01B74AA29158D0F87BCCB4CB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72"/>
    <w:rsid w:val="0045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97552688A54206B847B01D3A408996">
    <w:name w:val="3E97552688A54206B847B01D3A408996"/>
    <w:rsid w:val="00451F72"/>
  </w:style>
  <w:style w:type="paragraph" w:customStyle="1" w:styleId="5910D5DF7EDD4898B563BB1C4775ED12">
    <w:name w:val="5910D5DF7EDD4898B563BB1C4775ED12"/>
    <w:rsid w:val="00451F72"/>
  </w:style>
  <w:style w:type="paragraph" w:customStyle="1" w:styleId="1B699D9043454C6995AE7FCB0356F783">
    <w:name w:val="1B699D9043454C6995AE7FCB0356F783"/>
    <w:rsid w:val="00451F72"/>
  </w:style>
  <w:style w:type="paragraph" w:customStyle="1" w:styleId="F0A3D03324DA462DAFA2C1F9F499D360">
    <w:name w:val="F0A3D03324DA462DAFA2C1F9F499D360"/>
    <w:rsid w:val="00451F72"/>
  </w:style>
  <w:style w:type="paragraph" w:customStyle="1" w:styleId="93342D4ABBB547D09B66F25C41F6EF60">
    <w:name w:val="93342D4ABBB547D09B66F25C41F6EF60"/>
    <w:rsid w:val="00451F72"/>
  </w:style>
  <w:style w:type="paragraph" w:customStyle="1" w:styleId="B54D6E3E01B74AA29158D0F87BCCB4CB">
    <w:name w:val="B54D6E3E01B74AA29158D0F87BCCB4CB"/>
    <w:rsid w:val="00451F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97552688A54206B847B01D3A408996">
    <w:name w:val="3E97552688A54206B847B01D3A408996"/>
    <w:rsid w:val="00451F72"/>
  </w:style>
  <w:style w:type="paragraph" w:customStyle="1" w:styleId="5910D5DF7EDD4898B563BB1C4775ED12">
    <w:name w:val="5910D5DF7EDD4898B563BB1C4775ED12"/>
    <w:rsid w:val="00451F72"/>
  </w:style>
  <w:style w:type="paragraph" w:customStyle="1" w:styleId="1B699D9043454C6995AE7FCB0356F783">
    <w:name w:val="1B699D9043454C6995AE7FCB0356F783"/>
    <w:rsid w:val="00451F72"/>
  </w:style>
  <w:style w:type="paragraph" w:customStyle="1" w:styleId="F0A3D03324DA462DAFA2C1F9F499D360">
    <w:name w:val="F0A3D03324DA462DAFA2C1F9F499D360"/>
    <w:rsid w:val="00451F72"/>
  </w:style>
  <w:style w:type="paragraph" w:customStyle="1" w:styleId="93342D4ABBB547D09B66F25C41F6EF60">
    <w:name w:val="93342D4ABBB547D09B66F25C41F6EF60"/>
    <w:rsid w:val="00451F72"/>
  </w:style>
  <w:style w:type="paragraph" w:customStyle="1" w:styleId="B54D6E3E01B74AA29158D0F87BCCB4CB">
    <w:name w:val="B54D6E3E01B74AA29158D0F87BCCB4CB"/>
    <w:rsid w:val="00451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9FA4B-420B-4F6F-8A2F-F85BEF00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A6C5AC8</Template>
  <TotalTime>66</TotalTime>
  <Pages>8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USUARIO.</vt:lpstr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USUARIO.</dc:title>
  <dc:subject>CBTis 94</dc:subject>
  <dc:creator>CHAVEZ MEDINA JUAN PABLO</dc:creator>
  <cp:lastModifiedBy>CHAVEZ MEDINA JUAN PABLO</cp:lastModifiedBy>
  <cp:revision>10</cp:revision>
  <dcterms:created xsi:type="dcterms:W3CDTF">2019-10-24T16:38:00Z</dcterms:created>
  <dcterms:modified xsi:type="dcterms:W3CDTF">2019-10-24T17:44:00Z</dcterms:modified>
</cp:coreProperties>
</file>